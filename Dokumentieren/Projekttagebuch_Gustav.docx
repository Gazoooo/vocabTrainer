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7B4D" w14:textId="02B46D6B" w:rsidR="00E561B3" w:rsidRPr="00745EE3" w:rsidRDefault="00C31856" w:rsidP="001C0415">
      <w:pPr>
        <w:spacing w:before="240" w:line="240" w:lineRule="auto"/>
        <w:rPr>
          <w:sz w:val="28"/>
        </w:rPr>
      </w:pPr>
      <w:r>
        <w:rPr>
          <w:noProof/>
          <w:sz w:val="28"/>
          <w:lang w:eastAsia="de-DE"/>
        </w:rPr>
        <w:drawing>
          <wp:inline distT="0" distB="0" distL="0" distR="0" wp14:anchorId="1B9B98DA" wp14:editId="3B43AAD4">
            <wp:extent cx="180000" cy="180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EE3">
        <w:rPr>
          <w:sz w:val="28"/>
        </w:rPr>
        <w:t xml:space="preserve"> </w:t>
      </w:r>
      <w:r w:rsidR="00745EE3" w:rsidRPr="009A6940">
        <w:rPr>
          <w:b/>
          <w:bCs/>
          <w:sz w:val="24"/>
          <w:szCs w:val="20"/>
        </w:rPr>
        <w:t>Notiere</w:t>
      </w:r>
      <w:r w:rsidR="00745EE3" w:rsidRPr="009A6940">
        <w:rPr>
          <w:sz w:val="24"/>
          <w:szCs w:val="20"/>
        </w:rPr>
        <w:t xml:space="preserve"> in dieser Tabelle jeweils </w:t>
      </w:r>
      <w:r w:rsidR="00745EE3" w:rsidRPr="009A6940">
        <w:rPr>
          <w:b/>
          <w:bCs/>
          <w:sz w:val="24"/>
          <w:szCs w:val="20"/>
          <w:u w:val="single"/>
        </w:rPr>
        <w:t>zum Stundenanfang und -ende</w:t>
      </w:r>
      <w:r w:rsidR="00745EE3" w:rsidRPr="009A6940">
        <w:rPr>
          <w:sz w:val="24"/>
          <w:szCs w:val="20"/>
        </w:rPr>
        <w:t xml:space="preserve"> die Planung, Durchführung, Abweichungen und aufgetretene Probleme</w:t>
      </w:r>
      <w:r w:rsidR="009A6940">
        <w:rPr>
          <w:sz w:val="24"/>
          <w:szCs w:val="20"/>
        </w:rPr>
        <w:t>.</w:t>
      </w:r>
    </w:p>
    <w:tbl>
      <w:tblPr>
        <w:tblStyle w:val="Tabellenraster"/>
        <w:tblW w:w="4888" w:type="pct"/>
        <w:tblInd w:w="39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88"/>
        <w:gridCol w:w="1857"/>
        <w:gridCol w:w="3318"/>
        <w:gridCol w:w="2370"/>
        <w:gridCol w:w="3849"/>
        <w:gridCol w:w="3113"/>
      </w:tblGrid>
      <w:tr w:rsidR="00C31856" w:rsidRPr="00C04069" w14:paraId="07929A99" w14:textId="77777777" w:rsidTr="00E34A80">
        <w:trPr>
          <w:cantSplit/>
          <w:trHeight w:val="900"/>
          <w:tblHeader/>
        </w:trPr>
        <w:tc>
          <w:tcPr>
            <w:tcW w:w="195" w:type="pct"/>
            <w:shd w:val="clear" w:color="auto" w:fill="D0CECE" w:themeFill="background2" w:themeFillShade="E6"/>
            <w:vAlign w:val="center"/>
          </w:tcPr>
          <w:p w14:paraId="40B0016E" w14:textId="77777777" w:rsidR="00C31856" w:rsidRPr="00C31856" w:rsidRDefault="00C31856" w:rsidP="00C31856">
            <w:pPr>
              <w:spacing w:line="240" w:lineRule="auto"/>
              <w:rPr>
                <w:b/>
                <w:lang w:val="fr-FR"/>
              </w:rPr>
            </w:pPr>
            <w:r w:rsidRPr="00C31856">
              <w:rPr>
                <w:b/>
                <w:sz w:val="24"/>
              </w:rPr>
              <w:t>Dat.</w:t>
            </w:r>
          </w:p>
        </w:tc>
        <w:tc>
          <w:tcPr>
            <w:tcW w:w="615" w:type="pct"/>
            <w:shd w:val="clear" w:color="auto" w:fill="D0CECE" w:themeFill="background2" w:themeFillShade="E6"/>
            <w:vAlign w:val="center"/>
          </w:tcPr>
          <w:p w14:paraId="3B33A53D" w14:textId="77777777" w:rsidR="00C31856" w:rsidRDefault="00C31856" w:rsidP="00C31856">
            <w:pPr>
              <w:spacing w:line="240" w:lineRule="auto"/>
              <w:rPr>
                <w:lang w:val="fr-FR"/>
              </w:rPr>
            </w:pPr>
            <w:r w:rsidRPr="00C31856">
              <w:rPr>
                <w:b/>
                <w:sz w:val="24"/>
              </w:rPr>
              <w:t>Grobplanung</w:t>
            </w:r>
            <w:r>
              <w:rPr>
                <w:rStyle w:val="Funotenzeichen"/>
                <w:lang w:val="fr-FR"/>
              </w:rPr>
              <w:footnoteReference w:id="1"/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1099" w:type="pct"/>
            <w:shd w:val="clear" w:color="auto" w:fill="D0CECE" w:themeFill="background2" w:themeFillShade="E6"/>
            <w:vAlign w:val="center"/>
          </w:tcPr>
          <w:p w14:paraId="4756EB8D" w14:textId="77777777" w:rsidR="00C31856" w:rsidRPr="00C04069" w:rsidRDefault="00C31856" w:rsidP="00C31856">
            <w:pPr>
              <w:spacing w:line="240" w:lineRule="auto"/>
            </w:pPr>
            <w:r w:rsidRPr="00C31856">
              <w:rPr>
                <w:b/>
                <w:sz w:val="24"/>
              </w:rPr>
              <w:t>Feinplanung </w:t>
            </w:r>
            <w:r>
              <w:t>(Stundenbeginn)</w:t>
            </w:r>
            <w:r w:rsidRPr="00C04069">
              <w:t>:</w:t>
            </w:r>
            <w:r>
              <w:t xml:space="preserve"> </w:t>
            </w:r>
            <w:r>
              <w:br/>
              <w:t>„</w:t>
            </w:r>
            <w:r w:rsidRPr="00C04069">
              <w:t>Am Ende der Sitzung</w:t>
            </w:r>
            <w:r>
              <w:t xml:space="preserve"> (werde ich/soll)…“</w:t>
            </w:r>
          </w:p>
        </w:tc>
        <w:tc>
          <w:tcPr>
            <w:tcW w:w="785" w:type="pct"/>
            <w:shd w:val="clear" w:color="auto" w:fill="D0CECE" w:themeFill="background2" w:themeFillShade="E6"/>
            <w:vAlign w:val="center"/>
          </w:tcPr>
          <w:p w14:paraId="6C976A9E" w14:textId="77777777" w:rsidR="00C31856" w:rsidRPr="00D10213" w:rsidRDefault="00C31856" w:rsidP="00C31856">
            <w:pPr>
              <w:spacing w:line="240" w:lineRule="auto"/>
              <w:rPr>
                <w:b/>
              </w:rPr>
            </w:pPr>
            <w:r w:rsidRPr="00C31856">
              <w:rPr>
                <w:b/>
                <w:sz w:val="24"/>
              </w:rPr>
              <w:t xml:space="preserve">auftretende Probleme </w:t>
            </w:r>
            <w:r w:rsidRPr="00C31856">
              <w:rPr>
                <w:b/>
                <w:sz w:val="24"/>
              </w:rPr>
              <w:br/>
            </w:r>
            <w:r>
              <w:rPr>
                <w:b/>
                <w:sz w:val="24"/>
              </w:rPr>
              <w:t>(</w:t>
            </w:r>
            <w:r w:rsidRPr="00C31856">
              <w:rPr>
                <w:b/>
                <w:sz w:val="24"/>
              </w:rPr>
              <w:t>und ihre Lösung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75" w:type="pct"/>
            <w:shd w:val="clear" w:color="auto" w:fill="D0CECE" w:themeFill="background2" w:themeFillShade="E6"/>
            <w:vAlign w:val="center"/>
          </w:tcPr>
          <w:p w14:paraId="07E22CE8" w14:textId="77777777" w:rsidR="00C31856" w:rsidRPr="00D10213" w:rsidRDefault="00C31856" w:rsidP="00C31856">
            <w:pPr>
              <w:spacing w:line="240" w:lineRule="auto"/>
              <w:rPr>
                <w:b/>
              </w:rPr>
            </w:pPr>
            <w:r>
              <w:rPr>
                <w:b/>
                <w:sz w:val="24"/>
              </w:rPr>
              <w:t xml:space="preserve">Meine/unsere </w:t>
            </w:r>
            <w:r w:rsidRPr="00C31856">
              <w:rPr>
                <w:b/>
                <w:sz w:val="24"/>
              </w:rPr>
              <w:t>Erfolge</w:t>
            </w:r>
          </w:p>
        </w:tc>
        <w:tc>
          <w:tcPr>
            <w:tcW w:w="1031" w:type="pct"/>
            <w:shd w:val="clear" w:color="auto" w:fill="D0CECE" w:themeFill="background2" w:themeFillShade="E6"/>
            <w:vAlign w:val="center"/>
          </w:tcPr>
          <w:p w14:paraId="0AE17D5A" w14:textId="77777777" w:rsidR="00C31856" w:rsidRPr="00D10213" w:rsidRDefault="00C31856" w:rsidP="00C31856">
            <w:pPr>
              <w:spacing w:line="240" w:lineRule="auto"/>
              <w:rPr>
                <w:b/>
              </w:rPr>
            </w:pPr>
            <w:r>
              <w:rPr>
                <w:b/>
                <w:sz w:val="24"/>
              </w:rPr>
              <w:t xml:space="preserve">Was ist </w:t>
            </w:r>
            <w:r w:rsidRPr="00C31856">
              <w:t>(für nächstes Mal)</w:t>
            </w:r>
            <w:r>
              <w:br/>
            </w:r>
            <w:r w:rsidRPr="00C31856">
              <w:rPr>
                <w:b/>
                <w:sz w:val="24"/>
              </w:rPr>
              <w:t>noch offen</w:t>
            </w:r>
            <w:r>
              <w:rPr>
                <w:b/>
                <w:sz w:val="24"/>
              </w:rPr>
              <w:t xml:space="preserve"> geblieben?</w:t>
            </w:r>
          </w:p>
        </w:tc>
      </w:tr>
      <w:tr w:rsidR="00E34A80" w:rsidRPr="00C04069" w14:paraId="60326B0C" w14:textId="77777777" w:rsidTr="00E34A80">
        <w:trPr>
          <w:cantSplit/>
          <w:trHeight w:val="2098"/>
        </w:trPr>
        <w:tc>
          <w:tcPr>
            <w:tcW w:w="195" w:type="pct"/>
            <w:textDirection w:val="tbRl"/>
            <w:vAlign w:val="center"/>
          </w:tcPr>
          <w:p w14:paraId="3A054948" w14:textId="3A516CD2" w:rsidR="00E34A80" w:rsidRDefault="00E34A80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7.12.21-14.1.22</w:t>
            </w:r>
          </w:p>
        </w:tc>
        <w:tc>
          <w:tcPr>
            <w:tcW w:w="615" w:type="pct"/>
          </w:tcPr>
          <w:p w14:paraId="77D91450" w14:textId="3CCA5506" w:rsidR="00E34A80" w:rsidRPr="00E34A80" w:rsidRDefault="00E34A80" w:rsidP="00B06064">
            <w:pPr>
              <w:spacing w:line="240" w:lineRule="auto"/>
              <w:rPr>
                <w:i/>
              </w:rPr>
            </w:pPr>
            <w:r>
              <w:rPr>
                <w:i/>
              </w:rPr>
              <w:t>Schul - Navi</w:t>
            </w:r>
          </w:p>
        </w:tc>
        <w:tc>
          <w:tcPr>
            <w:tcW w:w="1099" w:type="pct"/>
          </w:tcPr>
          <w:p w14:paraId="5DED3400" w14:textId="1108DE49" w:rsidR="00E34A80" w:rsidRDefault="00E34A80" w:rsidP="00B06064">
            <w:pPr>
              <w:spacing w:line="240" w:lineRule="auto"/>
            </w:pPr>
            <w:r>
              <w:t>Schul – Navi mithilfe AppInventor programmiert</w:t>
            </w:r>
          </w:p>
        </w:tc>
        <w:tc>
          <w:tcPr>
            <w:tcW w:w="785" w:type="pct"/>
          </w:tcPr>
          <w:p w14:paraId="6FF0D66A" w14:textId="33920AC6" w:rsidR="00E34A80" w:rsidRDefault="00E34A80" w:rsidP="00B06064">
            <w:pPr>
              <w:spacing w:line="240" w:lineRule="auto"/>
            </w:pPr>
            <w:r>
              <w:t>-</w:t>
            </w:r>
          </w:p>
        </w:tc>
        <w:tc>
          <w:tcPr>
            <w:tcW w:w="1275" w:type="pct"/>
          </w:tcPr>
          <w:p w14:paraId="055E885D" w14:textId="04B40A1A" w:rsidR="00E34A80" w:rsidRDefault="00E34A80" w:rsidP="00B06064">
            <w:pPr>
              <w:spacing w:line="240" w:lineRule="auto"/>
            </w:pPr>
            <w:r>
              <w:t>-</w:t>
            </w:r>
          </w:p>
        </w:tc>
        <w:tc>
          <w:tcPr>
            <w:tcW w:w="1031" w:type="pct"/>
          </w:tcPr>
          <w:p w14:paraId="16A201F9" w14:textId="09F43574" w:rsidR="00E34A80" w:rsidRDefault="00E34A80" w:rsidP="00E30481">
            <w:pPr>
              <w:spacing w:line="240" w:lineRule="auto"/>
            </w:pPr>
            <w:r>
              <w:t>-</w:t>
            </w:r>
          </w:p>
        </w:tc>
      </w:tr>
      <w:tr w:rsidR="00B06064" w:rsidRPr="00C04069" w14:paraId="559856A5" w14:textId="77777777" w:rsidTr="00E34A80">
        <w:trPr>
          <w:cantSplit/>
          <w:trHeight w:val="2098"/>
        </w:trPr>
        <w:tc>
          <w:tcPr>
            <w:tcW w:w="195" w:type="pct"/>
            <w:textDirection w:val="tbRl"/>
            <w:vAlign w:val="center"/>
          </w:tcPr>
          <w:p w14:paraId="1565C3C1" w14:textId="796A9756" w:rsidR="00B06064" w:rsidRPr="004547D4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18.01.</w:t>
            </w:r>
          </w:p>
        </w:tc>
        <w:tc>
          <w:tcPr>
            <w:tcW w:w="615" w:type="pct"/>
          </w:tcPr>
          <w:p w14:paraId="7C13851F" w14:textId="5F62FC3D" w:rsidR="00B06064" w:rsidRPr="004547D4" w:rsidRDefault="00B06064" w:rsidP="00B06064">
            <w:pPr>
              <w:spacing w:line="240" w:lineRule="auto"/>
            </w:pPr>
            <w:r>
              <w:t>Neue Idee</w:t>
            </w:r>
            <w:r w:rsidR="00E34A80">
              <w:t xml:space="preserve"> eines Vokabeltrainers</w:t>
            </w:r>
          </w:p>
        </w:tc>
        <w:tc>
          <w:tcPr>
            <w:tcW w:w="1099" w:type="pct"/>
          </w:tcPr>
          <w:p w14:paraId="13E6F771" w14:textId="5BA58BA9" w:rsidR="00B06064" w:rsidRPr="00C04069" w:rsidRDefault="00B06064" w:rsidP="00B06064">
            <w:pPr>
              <w:spacing w:line="240" w:lineRule="auto"/>
            </w:pPr>
            <w:r>
              <w:t>Ausarbeitung der Beschreibung vom Vokalbeltrainer</w:t>
            </w:r>
          </w:p>
        </w:tc>
        <w:tc>
          <w:tcPr>
            <w:tcW w:w="785" w:type="pct"/>
          </w:tcPr>
          <w:p w14:paraId="1EAF6339" w14:textId="1346F2D1" w:rsidR="00B06064" w:rsidRDefault="00EA41D7" w:rsidP="00B06064">
            <w:pPr>
              <w:spacing w:line="240" w:lineRule="auto"/>
            </w:pPr>
            <w:r>
              <w:t>-</w:t>
            </w:r>
          </w:p>
        </w:tc>
        <w:tc>
          <w:tcPr>
            <w:tcW w:w="1275" w:type="pct"/>
          </w:tcPr>
          <w:p w14:paraId="497E4BE3" w14:textId="0543B7B2" w:rsidR="00B06064" w:rsidRDefault="00E30481" w:rsidP="00B06064">
            <w:pPr>
              <w:spacing w:line="240" w:lineRule="auto"/>
            </w:pPr>
            <w:r>
              <w:t>Idee gefunden und gut Ausgebaut</w:t>
            </w:r>
          </w:p>
        </w:tc>
        <w:tc>
          <w:tcPr>
            <w:tcW w:w="1031" w:type="pct"/>
          </w:tcPr>
          <w:p w14:paraId="0D321690" w14:textId="3678A605" w:rsidR="00B06064" w:rsidRDefault="00B06064" w:rsidP="00E30481">
            <w:pPr>
              <w:spacing w:line="240" w:lineRule="auto"/>
            </w:pPr>
            <w:r>
              <w:t>Wie</w:t>
            </w:r>
            <w:r w:rsidR="00E34A80">
              <w:t xml:space="preserve"> können wir unsere Ideen umsetz</w:t>
            </w:r>
            <w:r>
              <w:t>en? Wer übernimmt welchen Teil des Projektes?</w:t>
            </w:r>
          </w:p>
        </w:tc>
      </w:tr>
      <w:tr w:rsidR="00B06064" w:rsidRPr="00C04069" w14:paraId="14BE38AD" w14:textId="77777777" w:rsidTr="00E34A80">
        <w:trPr>
          <w:cantSplit/>
          <w:trHeight w:val="2098"/>
        </w:trPr>
        <w:tc>
          <w:tcPr>
            <w:tcW w:w="195" w:type="pct"/>
            <w:textDirection w:val="tbRl"/>
            <w:vAlign w:val="center"/>
          </w:tcPr>
          <w:p w14:paraId="5040EAF5" w14:textId="17D22B75" w:rsidR="00B06064" w:rsidRPr="004547D4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21.01.</w:t>
            </w:r>
          </w:p>
        </w:tc>
        <w:tc>
          <w:tcPr>
            <w:tcW w:w="615" w:type="pct"/>
          </w:tcPr>
          <w:p w14:paraId="65828BDF" w14:textId="06FE6BA9" w:rsidR="00B06064" w:rsidRPr="004547D4" w:rsidRDefault="00B06064" w:rsidP="00B06064">
            <w:pPr>
              <w:spacing w:line="240" w:lineRule="auto"/>
            </w:pPr>
            <w:r>
              <w:t>Einteilung von Arbeit</w:t>
            </w:r>
          </w:p>
        </w:tc>
        <w:tc>
          <w:tcPr>
            <w:tcW w:w="1099" w:type="pct"/>
          </w:tcPr>
          <w:p w14:paraId="5C3CE62B" w14:textId="6974D516" w:rsidR="00B06064" w:rsidRPr="00C04069" w:rsidRDefault="00B06064" w:rsidP="00B06064">
            <w:pPr>
              <w:spacing w:line="240" w:lineRule="auto"/>
            </w:pPr>
            <w:r>
              <w:t xml:space="preserve">Jeder bekommt einen Aufgabenbereich zugeteilt </w:t>
            </w:r>
          </w:p>
        </w:tc>
        <w:tc>
          <w:tcPr>
            <w:tcW w:w="785" w:type="pct"/>
          </w:tcPr>
          <w:p w14:paraId="2756D8A3" w14:textId="421F8AA7" w:rsidR="00B06064" w:rsidRDefault="00B06064" w:rsidP="00B06064">
            <w:pPr>
              <w:spacing w:line="240" w:lineRule="auto"/>
            </w:pPr>
            <w:r>
              <w:t xml:space="preserve">Interessenkonflikt </w:t>
            </w:r>
          </w:p>
        </w:tc>
        <w:tc>
          <w:tcPr>
            <w:tcW w:w="1275" w:type="pct"/>
          </w:tcPr>
          <w:p w14:paraId="382AA8F2" w14:textId="77777777" w:rsidR="00B06064" w:rsidRDefault="00E34A80" w:rsidP="00B06064">
            <w:pPr>
              <w:spacing w:line="240" w:lineRule="auto"/>
            </w:pPr>
            <w:r>
              <w:t>Einteilung der Arbeit</w:t>
            </w:r>
          </w:p>
          <w:p w14:paraId="49C1B6F6" w14:textId="376CF7C7" w:rsidR="00E34A80" w:rsidRDefault="00E34A80" w:rsidP="00E34A80">
            <w:pPr>
              <w:pStyle w:val="Listenabsatz"/>
              <w:numPr>
                <w:ilvl w:val="0"/>
                <w:numId w:val="1"/>
              </w:numPr>
              <w:spacing w:line="240" w:lineRule="auto"/>
            </w:pPr>
            <w:r>
              <w:t>Meine Aufgabe: Programmierung + Implementierung der DB</w:t>
            </w:r>
          </w:p>
        </w:tc>
        <w:tc>
          <w:tcPr>
            <w:tcW w:w="1031" w:type="pct"/>
          </w:tcPr>
          <w:p w14:paraId="2794DBBA" w14:textId="4112C389" w:rsidR="00B06064" w:rsidRDefault="00B06064" w:rsidP="00B06064">
            <w:pPr>
              <w:spacing w:line="240" w:lineRule="auto"/>
            </w:pPr>
            <w:r>
              <w:t>Anfang mit dem eigenen Aufgabenbereich</w:t>
            </w:r>
          </w:p>
        </w:tc>
      </w:tr>
      <w:tr w:rsidR="00B06064" w:rsidRPr="00C04069" w14:paraId="3888AB2B" w14:textId="77777777" w:rsidTr="00E34A80">
        <w:trPr>
          <w:cantSplit/>
          <w:trHeight w:val="2098"/>
        </w:trPr>
        <w:tc>
          <w:tcPr>
            <w:tcW w:w="195" w:type="pct"/>
            <w:textDirection w:val="tbRl"/>
            <w:vAlign w:val="center"/>
          </w:tcPr>
          <w:p w14:paraId="609110F9" w14:textId="0CF972C1" w:rsidR="00B06064" w:rsidRPr="004547D4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25.01.</w:t>
            </w:r>
          </w:p>
        </w:tc>
        <w:tc>
          <w:tcPr>
            <w:tcW w:w="615" w:type="pct"/>
          </w:tcPr>
          <w:p w14:paraId="38450F47" w14:textId="116032D7" w:rsidR="00B06064" w:rsidRPr="004547D4" w:rsidRDefault="00B06064" w:rsidP="00E34A80">
            <w:pPr>
              <w:spacing w:line="240" w:lineRule="auto"/>
            </w:pPr>
            <w:r>
              <w:t>Einarbeitung in d</w:t>
            </w:r>
            <w:r w:rsidR="00E34A80">
              <w:t>ie Programmierung</w:t>
            </w:r>
          </w:p>
        </w:tc>
        <w:tc>
          <w:tcPr>
            <w:tcW w:w="1099" w:type="pct"/>
          </w:tcPr>
          <w:p w14:paraId="4C67E312" w14:textId="45CD9C80" w:rsidR="00B06064" w:rsidRPr="00C04069" w:rsidRDefault="00E34A80" w:rsidP="00B06064">
            <w:pPr>
              <w:spacing w:line="240" w:lineRule="auto"/>
            </w:pPr>
            <w:r>
              <w:t>Einarbeitung grobe Syntax von Python</w:t>
            </w:r>
          </w:p>
        </w:tc>
        <w:tc>
          <w:tcPr>
            <w:tcW w:w="785" w:type="pct"/>
          </w:tcPr>
          <w:p w14:paraId="487EFFEE" w14:textId="366B5510" w:rsidR="00B06064" w:rsidRDefault="00E34A80" w:rsidP="00B06064">
            <w:pPr>
              <w:spacing w:line="240" w:lineRule="auto"/>
            </w:pPr>
            <w:r>
              <w:t>-</w:t>
            </w:r>
          </w:p>
        </w:tc>
        <w:tc>
          <w:tcPr>
            <w:tcW w:w="1275" w:type="pct"/>
          </w:tcPr>
          <w:p w14:paraId="4B2D37DC" w14:textId="0DE50F6A" w:rsidR="00B06064" w:rsidRDefault="00E34A80" w:rsidP="00B06064">
            <w:pPr>
              <w:spacing w:line="240" w:lineRule="auto"/>
            </w:pPr>
            <w:r>
              <w:t>Ich kenne „die Basics“ von Python</w:t>
            </w:r>
          </w:p>
        </w:tc>
        <w:tc>
          <w:tcPr>
            <w:tcW w:w="1031" w:type="pct"/>
          </w:tcPr>
          <w:p w14:paraId="20C4CA11" w14:textId="45ED4EB6" w:rsidR="00B06064" w:rsidRDefault="00E34A80" w:rsidP="00B06064">
            <w:pPr>
              <w:spacing w:line="240" w:lineRule="auto"/>
            </w:pPr>
            <w:r>
              <w:t>Anfang der Programmierung mithilfe von Tkinter</w:t>
            </w:r>
          </w:p>
        </w:tc>
      </w:tr>
      <w:tr w:rsidR="00B06064" w:rsidRPr="00C04069" w14:paraId="764EC256" w14:textId="77777777" w:rsidTr="00E34A80">
        <w:trPr>
          <w:cantSplit/>
          <w:trHeight w:val="2098"/>
        </w:trPr>
        <w:tc>
          <w:tcPr>
            <w:tcW w:w="195" w:type="pct"/>
            <w:textDirection w:val="tbRl"/>
            <w:vAlign w:val="center"/>
          </w:tcPr>
          <w:p w14:paraId="6E1B64EA" w14:textId="07218873" w:rsidR="00B06064" w:rsidRPr="004547D4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>
              <w:rPr>
                <w:b/>
                <w:sz w:val="28"/>
              </w:rPr>
              <w:t>28.01.</w:t>
            </w:r>
          </w:p>
        </w:tc>
        <w:tc>
          <w:tcPr>
            <w:tcW w:w="615" w:type="pct"/>
          </w:tcPr>
          <w:p w14:paraId="2BFB4C1C" w14:textId="67DA61F0" w:rsidR="00B06064" w:rsidRPr="004547D4" w:rsidRDefault="00B06064" w:rsidP="00B06064">
            <w:pPr>
              <w:spacing w:line="240" w:lineRule="auto"/>
            </w:pPr>
            <w:r>
              <w:t>- (Zeugnisse)</w:t>
            </w:r>
          </w:p>
        </w:tc>
        <w:tc>
          <w:tcPr>
            <w:tcW w:w="1099" w:type="pct"/>
          </w:tcPr>
          <w:p w14:paraId="62A3A59D" w14:textId="5FD71DB6" w:rsidR="00B06064" w:rsidRPr="00C04069" w:rsidRDefault="00B06064" w:rsidP="00B06064">
            <w:pPr>
              <w:spacing w:line="240" w:lineRule="auto"/>
            </w:pPr>
            <w:r>
              <w:t>- (Zeugnisse)</w:t>
            </w:r>
          </w:p>
        </w:tc>
        <w:tc>
          <w:tcPr>
            <w:tcW w:w="785" w:type="pct"/>
          </w:tcPr>
          <w:p w14:paraId="3B1550E7" w14:textId="5A9BB458" w:rsidR="00B06064" w:rsidRDefault="00B06064" w:rsidP="00B06064">
            <w:pPr>
              <w:spacing w:line="240" w:lineRule="auto"/>
            </w:pPr>
            <w:r>
              <w:t>- (Zeugnisse)</w:t>
            </w:r>
          </w:p>
        </w:tc>
        <w:tc>
          <w:tcPr>
            <w:tcW w:w="1275" w:type="pct"/>
          </w:tcPr>
          <w:p w14:paraId="3BCD71BB" w14:textId="1AA750D1" w:rsidR="00B06064" w:rsidRDefault="00B06064" w:rsidP="00B06064">
            <w:pPr>
              <w:spacing w:line="240" w:lineRule="auto"/>
            </w:pPr>
            <w:r>
              <w:t>- (Zeugnisse)</w:t>
            </w:r>
          </w:p>
        </w:tc>
        <w:tc>
          <w:tcPr>
            <w:tcW w:w="1031" w:type="pct"/>
          </w:tcPr>
          <w:p w14:paraId="5390D52B" w14:textId="1FD42FC7" w:rsidR="00B06064" w:rsidRDefault="00B06064" w:rsidP="00B06064">
            <w:pPr>
              <w:spacing w:line="240" w:lineRule="auto"/>
              <w:jc w:val="center"/>
            </w:pPr>
            <w:r>
              <w:t>- (Zeugnisse)</w:t>
            </w:r>
          </w:p>
        </w:tc>
      </w:tr>
      <w:tr w:rsidR="00B06064" w:rsidRPr="00C04069" w14:paraId="254A8085" w14:textId="77777777" w:rsidTr="00E34A80">
        <w:trPr>
          <w:cantSplit/>
          <w:trHeight w:val="2098"/>
        </w:trPr>
        <w:tc>
          <w:tcPr>
            <w:tcW w:w="195" w:type="pct"/>
            <w:textDirection w:val="tbRl"/>
            <w:vAlign w:val="center"/>
          </w:tcPr>
          <w:p w14:paraId="468256C7" w14:textId="1CD9D7CE" w:rsidR="00B06064" w:rsidRPr="002119AA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 w:rsidRPr="002119AA">
              <w:rPr>
                <w:b/>
                <w:sz w:val="28"/>
              </w:rPr>
              <w:t>08.02.</w:t>
            </w:r>
          </w:p>
        </w:tc>
        <w:tc>
          <w:tcPr>
            <w:tcW w:w="615" w:type="pct"/>
          </w:tcPr>
          <w:p w14:paraId="1147DBC0" w14:textId="07393588" w:rsidR="00B06064" w:rsidRPr="002119AA" w:rsidRDefault="00E34A80" w:rsidP="00B06064">
            <w:pPr>
              <w:spacing w:line="240" w:lineRule="auto"/>
            </w:pPr>
            <w:r>
              <w:t>Beginn Einarbeitung Tkinter</w:t>
            </w:r>
          </w:p>
        </w:tc>
        <w:tc>
          <w:tcPr>
            <w:tcW w:w="1099" w:type="pct"/>
          </w:tcPr>
          <w:p w14:paraId="0CC604DB" w14:textId="086B5D46" w:rsidR="00B06064" w:rsidRPr="002119AA" w:rsidRDefault="00E34A80" w:rsidP="00B06064">
            <w:pPr>
              <w:spacing w:line="240" w:lineRule="auto"/>
            </w:pPr>
            <w:r>
              <w:t>Wichtige Befe</w:t>
            </w:r>
            <w:r w:rsidR="00B22222">
              <w:t>hle von Tkinter lernen (Buttons, Text,…)</w:t>
            </w:r>
          </w:p>
        </w:tc>
        <w:tc>
          <w:tcPr>
            <w:tcW w:w="785" w:type="pct"/>
          </w:tcPr>
          <w:p w14:paraId="23B51090" w14:textId="3C7651FC" w:rsidR="00B06064" w:rsidRPr="002119AA" w:rsidRDefault="00B06064" w:rsidP="00B06064">
            <w:pPr>
              <w:spacing w:line="240" w:lineRule="auto"/>
            </w:pPr>
          </w:p>
        </w:tc>
        <w:tc>
          <w:tcPr>
            <w:tcW w:w="1275" w:type="pct"/>
          </w:tcPr>
          <w:p w14:paraId="74493755" w14:textId="40F0DD02" w:rsidR="00B06064" w:rsidRPr="002119AA" w:rsidRDefault="00B22222" w:rsidP="00B06064">
            <w:pPr>
              <w:spacing w:line="240" w:lineRule="auto"/>
            </w:pPr>
            <w:r>
              <w:t>Erstes Fenster für den Vokabeltrainer mit den gröbsten Funktionen steht</w:t>
            </w:r>
          </w:p>
        </w:tc>
        <w:tc>
          <w:tcPr>
            <w:tcW w:w="1031" w:type="pct"/>
          </w:tcPr>
          <w:p w14:paraId="37DC9B9C" w14:textId="198DAD12" w:rsidR="00B06064" w:rsidRPr="002119AA" w:rsidRDefault="00B22222" w:rsidP="00E56C1A">
            <w:pPr>
              <w:spacing w:line="240" w:lineRule="auto"/>
            </w:pPr>
            <w:r>
              <w:t>„Merken“ Button hinzufügen für gezieltes Abfragen</w:t>
            </w:r>
          </w:p>
        </w:tc>
      </w:tr>
      <w:tr w:rsidR="00B06064" w:rsidRPr="00C04069" w14:paraId="7D7DAD7E" w14:textId="77777777" w:rsidTr="00E34A80">
        <w:trPr>
          <w:cantSplit/>
          <w:trHeight w:val="2098"/>
        </w:trPr>
        <w:tc>
          <w:tcPr>
            <w:tcW w:w="195" w:type="pct"/>
            <w:textDirection w:val="tbRl"/>
            <w:vAlign w:val="center"/>
          </w:tcPr>
          <w:p w14:paraId="3635921B" w14:textId="56BBAF64" w:rsidR="00B06064" w:rsidRPr="002119AA" w:rsidRDefault="00B06064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 w:rsidRPr="002119AA">
              <w:rPr>
                <w:b/>
                <w:sz w:val="28"/>
              </w:rPr>
              <w:t>11.02.</w:t>
            </w:r>
          </w:p>
        </w:tc>
        <w:tc>
          <w:tcPr>
            <w:tcW w:w="615" w:type="pct"/>
          </w:tcPr>
          <w:p w14:paraId="4032EED3" w14:textId="39D9898F" w:rsidR="00B06064" w:rsidRPr="002119AA" w:rsidRDefault="00B22222" w:rsidP="00B06064">
            <w:pPr>
              <w:spacing w:line="240" w:lineRule="auto"/>
            </w:pPr>
            <w:r>
              <w:t>Ausbau des Fensters</w:t>
            </w:r>
            <w:r w:rsidR="00E56C1A" w:rsidRPr="002119AA">
              <w:t xml:space="preserve"> </w:t>
            </w:r>
          </w:p>
        </w:tc>
        <w:tc>
          <w:tcPr>
            <w:tcW w:w="1099" w:type="pct"/>
          </w:tcPr>
          <w:p w14:paraId="7D00E665" w14:textId="687E3DDA" w:rsidR="00B06064" w:rsidRPr="002119AA" w:rsidRDefault="00B22222" w:rsidP="00B06064">
            <w:pPr>
              <w:spacing w:line="240" w:lineRule="auto"/>
            </w:pPr>
            <w:r>
              <w:t>„Merken“ Button hinzufügen + Vokabeln zufällig abfragen</w:t>
            </w:r>
          </w:p>
        </w:tc>
        <w:tc>
          <w:tcPr>
            <w:tcW w:w="785" w:type="pct"/>
          </w:tcPr>
          <w:p w14:paraId="2693B76A" w14:textId="5C202B49" w:rsidR="00B06064" w:rsidRPr="002119AA" w:rsidRDefault="00B22222" w:rsidP="00B06064">
            <w:pPr>
              <w:spacing w:line="240" w:lineRule="auto"/>
            </w:pPr>
            <w:r>
              <w:t>„Merken“ funktioniert noch nicht</w:t>
            </w:r>
          </w:p>
        </w:tc>
        <w:tc>
          <w:tcPr>
            <w:tcW w:w="1275" w:type="pct"/>
          </w:tcPr>
          <w:p w14:paraId="0BF027C4" w14:textId="259AED76" w:rsidR="00B06064" w:rsidRPr="002119AA" w:rsidRDefault="00B22222" w:rsidP="00B06064">
            <w:pPr>
              <w:spacing w:line="240" w:lineRule="auto"/>
            </w:pPr>
            <w:r>
              <w:t>Vokabeln werden aus einer Liste (manuell erstellt) zufällig ausgewählt</w:t>
            </w:r>
          </w:p>
        </w:tc>
        <w:tc>
          <w:tcPr>
            <w:tcW w:w="1031" w:type="pct"/>
          </w:tcPr>
          <w:p w14:paraId="7621884C" w14:textId="4C788A18" w:rsidR="00B06064" w:rsidRPr="002119AA" w:rsidRDefault="00B22222" w:rsidP="00E56C1A">
            <w:pPr>
              <w:spacing w:line="240" w:lineRule="auto"/>
            </w:pPr>
            <w:r>
              <w:t>„merken“ Funktion implementieren + erstellte DB implementieren</w:t>
            </w:r>
          </w:p>
          <w:p w14:paraId="17323DE8" w14:textId="1E8F2F97" w:rsidR="00E56C1A" w:rsidRPr="002119AA" w:rsidRDefault="00E56C1A" w:rsidP="00E56C1A">
            <w:pPr>
              <w:spacing w:line="240" w:lineRule="auto"/>
            </w:pPr>
          </w:p>
        </w:tc>
      </w:tr>
      <w:tr w:rsidR="00B06064" w:rsidRPr="00C04069" w14:paraId="2BF2D08C" w14:textId="77777777" w:rsidTr="00E34A80">
        <w:trPr>
          <w:cantSplit/>
          <w:trHeight w:val="2098"/>
        </w:trPr>
        <w:tc>
          <w:tcPr>
            <w:tcW w:w="195" w:type="pct"/>
            <w:textDirection w:val="tbRl"/>
            <w:vAlign w:val="center"/>
          </w:tcPr>
          <w:p w14:paraId="35431040" w14:textId="779313D3" w:rsidR="00B06064" w:rsidRPr="002119AA" w:rsidRDefault="00E56C1A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 w:rsidRPr="002119AA">
              <w:rPr>
                <w:b/>
                <w:sz w:val="28"/>
              </w:rPr>
              <w:lastRenderedPageBreak/>
              <w:t>15.02</w:t>
            </w:r>
          </w:p>
        </w:tc>
        <w:tc>
          <w:tcPr>
            <w:tcW w:w="615" w:type="pct"/>
          </w:tcPr>
          <w:p w14:paraId="68D32810" w14:textId="4360F645" w:rsidR="00B06064" w:rsidRPr="002119AA" w:rsidRDefault="00B22222" w:rsidP="00B06064">
            <w:pPr>
              <w:spacing w:line="240" w:lineRule="auto"/>
            </w:pPr>
            <w:r>
              <w:t>Implementierung</w:t>
            </w:r>
          </w:p>
        </w:tc>
        <w:tc>
          <w:tcPr>
            <w:tcW w:w="1099" w:type="pct"/>
          </w:tcPr>
          <w:p w14:paraId="7F045184" w14:textId="63B82BB6" w:rsidR="00B22222" w:rsidRPr="002119AA" w:rsidRDefault="00B22222" w:rsidP="00B22222">
            <w:pPr>
              <w:spacing w:line="240" w:lineRule="auto"/>
            </w:pPr>
            <w:r>
              <w:t>erstellte DB implementieren</w:t>
            </w:r>
          </w:p>
          <w:p w14:paraId="07B4CC3A" w14:textId="6F21CEB8" w:rsidR="00B06064" w:rsidRPr="002119AA" w:rsidRDefault="00B06064" w:rsidP="00B06064">
            <w:pPr>
              <w:spacing w:line="240" w:lineRule="auto"/>
            </w:pPr>
          </w:p>
        </w:tc>
        <w:tc>
          <w:tcPr>
            <w:tcW w:w="785" w:type="pct"/>
          </w:tcPr>
          <w:p w14:paraId="3E0B7B74" w14:textId="342F04BC" w:rsidR="00B06064" w:rsidRPr="002119AA" w:rsidRDefault="0062355C" w:rsidP="00B06064">
            <w:pPr>
              <w:spacing w:line="240" w:lineRule="auto"/>
            </w:pPr>
            <w:r>
              <w:t>Pyt</w:t>
            </w:r>
            <w:r w:rsidR="00B22222">
              <w:t>hon selbst kann ni</w:t>
            </w:r>
            <w:r>
              <w:t>cht mit SQL kom</w:t>
            </w:r>
            <w:r w:rsidR="00B22222">
              <w:t>munizieren -&gt; Bibliothek „sqllite3“ installiert</w:t>
            </w:r>
          </w:p>
        </w:tc>
        <w:tc>
          <w:tcPr>
            <w:tcW w:w="1275" w:type="pct"/>
          </w:tcPr>
          <w:p w14:paraId="598BD553" w14:textId="4DFBC976" w:rsidR="00B06064" w:rsidRPr="002119AA" w:rsidRDefault="00B22222" w:rsidP="00B06064">
            <w:pPr>
              <w:spacing w:line="240" w:lineRule="auto"/>
            </w:pPr>
            <w:r>
              <w:t>Geklärt, wie Python mit SQL DB kommun</w:t>
            </w:r>
            <w:r w:rsidR="00927B2D">
              <w:t>i</w:t>
            </w:r>
            <w:r>
              <w:t>zieren kann</w:t>
            </w:r>
          </w:p>
        </w:tc>
        <w:tc>
          <w:tcPr>
            <w:tcW w:w="1031" w:type="pct"/>
          </w:tcPr>
          <w:p w14:paraId="6483B63B" w14:textId="3EF222A7" w:rsidR="00B06064" w:rsidRPr="002119AA" w:rsidRDefault="00927B2D" w:rsidP="00E56C1A">
            <w:pPr>
              <w:spacing w:line="240" w:lineRule="auto"/>
            </w:pPr>
            <w:r>
              <w:t>Erstellung eines Skripts, mit dem Python mit der DB kommunizieren kann</w:t>
            </w:r>
          </w:p>
        </w:tc>
      </w:tr>
      <w:tr w:rsidR="00B06064" w:rsidRPr="00C04069" w14:paraId="4829AB17" w14:textId="77777777" w:rsidTr="00E34A80">
        <w:trPr>
          <w:cantSplit/>
          <w:trHeight w:val="2098"/>
        </w:trPr>
        <w:tc>
          <w:tcPr>
            <w:tcW w:w="195" w:type="pct"/>
            <w:textDirection w:val="tbRl"/>
            <w:vAlign w:val="center"/>
          </w:tcPr>
          <w:p w14:paraId="3B28940B" w14:textId="5940B460" w:rsidR="00B06064" w:rsidRPr="002119AA" w:rsidRDefault="00E56C1A" w:rsidP="00B06064">
            <w:pPr>
              <w:spacing w:line="240" w:lineRule="auto"/>
              <w:ind w:left="113" w:right="113"/>
              <w:rPr>
                <w:b/>
                <w:sz w:val="28"/>
              </w:rPr>
            </w:pPr>
            <w:r w:rsidRPr="002119AA">
              <w:rPr>
                <w:b/>
                <w:sz w:val="28"/>
              </w:rPr>
              <w:t>18.02</w:t>
            </w:r>
          </w:p>
        </w:tc>
        <w:tc>
          <w:tcPr>
            <w:tcW w:w="615" w:type="pct"/>
          </w:tcPr>
          <w:p w14:paraId="1EC44962" w14:textId="5287E7CE" w:rsidR="00D07C55" w:rsidRPr="002119AA" w:rsidRDefault="00927B2D" w:rsidP="00B06064">
            <w:pPr>
              <w:spacing w:line="240" w:lineRule="auto"/>
            </w:pPr>
            <w:r>
              <w:t>Erstellung eines Skripts, mit dem Python mit der DB kommunizieren kann</w:t>
            </w:r>
          </w:p>
        </w:tc>
        <w:tc>
          <w:tcPr>
            <w:tcW w:w="1099" w:type="pct"/>
          </w:tcPr>
          <w:p w14:paraId="6B3FF0D7" w14:textId="04536F78" w:rsidR="00B06064" w:rsidRPr="002119AA" w:rsidRDefault="00927B2D" w:rsidP="00B06064">
            <w:pPr>
              <w:spacing w:line="240" w:lineRule="auto"/>
            </w:pPr>
            <w:r>
              <w:t>Erstellung „DB – Kommunikation“</w:t>
            </w:r>
          </w:p>
        </w:tc>
        <w:tc>
          <w:tcPr>
            <w:tcW w:w="785" w:type="pct"/>
          </w:tcPr>
          <w:p w14:paraId="0F0769CF" w14:textId="3617B335" w:rsidR="00B06064" w:rsidRPr="002119AA" w:rsidRDefault="00927B2D" w:rsidP="00B06064">
            <w:pPr>
              <w:spacing w:line="240" w:lineRule="auto"/>
            </w:pPr>
            <w:r>
              <w:t>Probleme in der Syntax von sqllite3</w:t>
            </w:r>
          </w:p>
        </w:tc>
        <w:tc>
          <w:tcPr>
            <w:tcW w:w="1275" w:type="pct"/>
          </w:tcPr>
          <w:p w14:paraId="2A72EDDC" w14:textId="11673FF8" w:rsidR="00B06064" w:rsidRPr="002119AA" w:rsidRDefault="00927B2D" w:rsidP="00B06064">
            <w:pPr>
              <w:spacing w:line="240" w:lineRule="auto"/>
            </w:pPr>
            <w:r>
              <w:t>„DB – Kommunikation“ erstellt + funktioniert</w:t>
            </w:r>
          </w:p>
        </w:tc>
        <w:tc>
          <w:tcPr>
            <w:tcW w:w="1031" w:type="pct"/>
          </w:tcPr>
          <w:p w14:paraId="161BEB97" w14:textId="1E3B5A8D" w:rsidR="00B06064" w:rsidRPr="002119AA" w:rsidRDefault="00927B2D" w:rsidP="00D55B8E">
            <w:pPr>
              <w:spacing w:line="240" w:lineRule="auto"/>
            </w:pPr>
            <w:r>
              <w:t>Implementierung „DB – Kommunikation“ ins Hauptprogramm</w:t>
            </w:r>
          </w:p>
        </w:tc>
      </w:tr>
    </w:tbl>
    <w:p w14:paraId="52F32C3A" w14:textId="60436E51" w:rsidR="004547D4" w:rsidRDefault="004547D4"/>
    <w:p w14:paraId="15EBFAC3" w14:textId="18FFBC72" w:rsidR="00E121BA" w:rsidRDefault="00E121BA"/>
    <w:p w14:paraId="25ED1E55" w14:textId="14B17035" w:rsidR="00E121BA" w:rsidRDefault="00E121BA"/>
    <w:p w14:paraId="762A661C" w14:textId="539C3D9A" w:rsidR="00E121BA" w:rsidRDefault="00E121BA"/>
    <w:p w14:paraId="2BF4197C" w14:textId="4E826A09" w:rsidR="00E121BA" w:rsidRDefault="00E121BA"/>
    <w:p w14:paraId="7C2AB9C0" w14:textId="0E24FCD4" w:rsidR="00E121BA" w:rsidRDefault="00E121BA"/>
    <w:p w14:paraId="3C041114" w14:textId="77777777" w:rsidR="00E121BA" w:rsidRDefault="00E121B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67"/>
        <w:gridCol w:w="2571"/>
        <w:gridCol w:w="2570"/>
        <w:gridCol w:w="2590"/>
        <w:gridCol w:w="2572"/>
        <w:gridCol w:w="2571"/>
      </w:tblGrid>
      <w:tr w:rsidR="0062355C" w14:paraId="1E6CF33D" w14:textId="77777777" w:rsidTr="00E121BA">
        <w:tc>
          <w:tcPr>
            <w:tcW w:w="2567" w:type="dxa"/>
          </w:tcPr>
          <w:p w14:paraId="381D9597" w14:textId="5D60E96A" w:rsidR="0062355C" w:rsidRDefault="0062355C" w:rsidP="0062355C">
            <w:r>
              <w:lastRenderedPageBreak/>
              <w:t>22.02</w:t>
            </w:r>
          </w:p>
        </w:tc>
        <w:tc>
          <w:tcPr>
            <w:tcW w:w="2571" w:type="dxa"/>
          </w:tcPr>
          <w:p w14:paraId="6200A18A" w14:textId="1A457931" w:rsidR="0062355C" w:rsidRDefault="0062355C" w:rsidP="0062355C">
            <w:r>
              <w:t>Implementierung „DB – Kommunikation“ ins Hauptprogramm</w:t>
            </w:r>
          </w:p>
        </w:tc>
        <w:tc>
          <w:tcPr>
            <w:tcW w:w="2570" w:type="dxa"/>
          </w:tcPr>
          <w:p w14:paraId="4D42033F" w14:textId="07050A29" w:rsidR="0062355C" w:rsidRDefault="0062355C" w:rsidP="0062355C">
            <w:r>
              <w:t>2 Skripts verknüpfen</w:t>
            </w:r>
          </w:p>
        </w:tc>
        <w:tc>
          <w:tcPr>
            <w:tcW w:w="2590" w:type="dxa"/>
          </w:tcPr>
          <w:p w14:paraId="7883791A" w14:textId="3DE003A9" w:rsidR="0062355C" w:rsidRDefault="0062355C" w:rsidP="0062355C">
            <w:r>
              <w:t>Wie verknüpft man mehrere Skripts in Python? -&gt; per „import“</w:t>
            </w:r>
          </w:p>
        </w:tc>
        <w:tc>
          <w:tcPr>
            <w:tcW w:w="2572" w:type="dxa"/>
          </w:tcPr>
          <w:p w14:paraId="66C9C5E4" w14:textId="11886149" w:rsidR="0062355C" w:rsidRDefault="00A24181" w:rsidP="0062355C">
            <w:r>
              <w:t>2 verknüpfte Skripts erstellt</w:t>
            </w:r>
          </w:p>
        </w:tc>
        <w:tc>
          <w:tcPr>
            <w:tcW w:w="2571" w:type="dxa"/>
          </w:tcPr>
          <w:p w14:paraId="65B9A7F3" w14:textId="2648A206" w:rsidR="0062355C" w:rsidRDefault="00A24181" w:rsidP="0062355C">
            <w:r>
              <w:t>Vokabelliste im Hauptprogramm implementieren</w:t>
            </w:r>
          </w:p>
        </w:tc>
      </w:tr>
      <w:tr w:rsidR="0062355C" w14:paraId="740B1381" w14:textId="77777777" w:rsidTr="00E121BA">
        <w:tc>
          <w:tcPr>
            <w:tcW w:w="2567" w:type="dxa"/>
          </w:tcPr>
          <w:p w14:paraId="54BC3C75" w14:textId="5C1C6855" w:rsidR="0062355C" w:rsidRDefault="0062355C" w:rsidP="0062355C">
            <w:r>
              <w:t>25.02</w:t>
            </w:r>
          </w:p>
        </w:tc>
        <w:tc>
          <w:tcPr>
            <w:tcW w:w="2571" w:type="dxa"/>
          </w:tcPr>
          <w:p w14:paraId="5468316A" w14:textId="3323FFA3" w:rsidR="0062355C" w:rsidRDefault="00A24181" w:rsidP="0062355C">
            <w:r>
              <w:t>Vokabelliste im Hauptprogramm implementieren</w:t>
            </w:r>
          </w:p>
        </w:tc>
        <w:tc>
          <w:tcPr>
            <w:tcW w:w="2570" w:type="dxa"/>
          </w:tcPr>
          <w:p w14:paraId="3C3C9257" w14:textId="2E367249" w:rsidR="0062355C" w:rsidRDefault="00A24181" w:rsidP="0062355C">
            <w:r>
              <w:t>Neues Fenster „Vokabelliste“ programmieren („wie ein Wörterbuch“) mit Suchfunktion</w:t>
            </w:r>
            <w:r w:rsidR="0062355C">
              <w:t xml:space="preserve"> </w:t>
            </w:r>
          </w:p>
        </w:tc>
        <w:tc>
          <w:tcPr>
            <w:tcW w:w="2590" w:type="dxa"/>
          </w:tcPr>
          <w:p w14:paraId="7AC6DD7B" w14:textId="4DA7CB34" w:rsidR="0062355C" w:rsidRDefault="00A24181" w:rsidP="0062355C">
            <w:r>
              <w:t>Wie programmiert man eine Suchfunktion in Tkinter?</w:t>
            </w:r>
          </w:p>
        </w:tc>
        <w:tc>
          <w:tcPr>
            <w:tcW w:w="2572" w:type="dxa"/>
          </w:tcPr>
          <w:p w14:paraId="3A2BBBA2" w14:textId="2D022D8E" w:rsidR="0062355C" w:rsidRDefault="00A24181" w:rsidP="0062355C">
            <w:r>
              <w:t>Es kann nach lateinischen + deutschen Vokabeln gesucht werden</w:t>
            </w:r>
          </w:p>
        </w:tc>
        <w:tc>
          <w:tcPr>
            <w:tcW w:w="2571" w:type="dxa"/>
          </w:tcPr>
          <w:p w14:paraId="3ACA0ABF" w14:textId="339F758A" w:rsidR="0062355C" w:rsidRDefault="00A24181" w:rsidP="0062355C">
            <w:r>
              <w:t>Verschönerung des Programms</w:t>
            </w:r>
          </w:p>
        </w:tc>
      </w:tr>
      <w:tr w:rsidR="0062355C" w14:paraId="4857FEFE" w14:textId="77777777" w:rsidTr="00E121BA">
        <w:tc>
          <w:tcPr>
            <w:tcW w:w="2567" w:type="dxa"/>
          </w:tcPr>
          <w:p w14:paraId="67F83F10" w14:textId="67B09D5C" w:rsidR="0062355C" w:rsidRDefault="0062355C" w:rsidP="0062355C">
            <w:r>
              <w:t>1.03</w:t>
            </w:r>
          </w:p>
        </w:tc>
        <w:tc>
          <w:tcPr>
            <w:tcW w:w="2571" w:type="dxa"/>
          </w:tcPr>
          <w:p w14:paraId="7AE8C731" w14:textId="2B0E5F74" w:rsidR="0062355C" w:rsidRDefault="00A24181" w:rsidP="0062355C">
            <w:r>
              <w:t xml:space="preserve">Verschönerung des Programms </w:t>
            </w:r>
            <w:r w:rsidR="0062355C">
              <w:t>Programm weniger fehleranfälliger machen</w:t>
            </w:r>
          </w:p>
          <w:p w14:paraId="399824C0" w14:textId="73792E27" w:rsidR="0062355C" w:rsidRDefault="0062355C" w:rsidP="0062355C"/>
        </w:tc>
        <w:tc>
          <w:tcPr>
            <w:tcW w:w="2570" w:type="dxa"/>
          </w:tcPr>
          <w:p w14:paraId="1CC6AEB9" w14:textId="681B14A7" w:rsidR="0062355C" w:rsidRDefault="00A24181" w:rsidP="0062355C">
            <w:r>
              <w:t>Verschönerung des Programms mithilfe von Klassen</w:t>
            </w:r>
          </w:p>
        </w:tc>
        <w:tc>
          <w:tcPr>
            <w:tcW w:w="2590" w:type="dxa"/>
          </w:tcPr>
          <w:p w14:paraId="0D29A1F0" w14:textId="2188E8B9" w:rsidR="0062355C" w:rsidRDefault="00A24181" w:rsidP="0062355C">
            <w:r>
              <w:t>Einarbeitung OOP und Klassen in Python</w:t>
            </w:r>
          </w:p>
        </w:tc>
        <w:tc>
          <w:tcPr>
            <w:tcW w:w="2572" w:type="dxa"/>
          </w:tcPr>
          <w:p w14:paraId="1136268B" w14:textId="723536BB" w:rsidR="0062355C" w:rsidRDefault="00A24181" w:rsidP="0062355C">
            <w:r>
              <w:t>Pro Fenster 1 Skript mit 1 Klasse</w:t>
            </w:r>
          </w:p>
        </w:tc>
        <w:tc>
          <w:tcPr>
            <w:tcW w:w="2571" w:type="dxa"/>
          </w:tcPr>
          <w:p w14:paraId="07B50B11" w14:textId="62399771" w:rsidR="0062355C" w:rsidRDefault="0062355C" w:rsidP="0062355C">
            <w:r>
              <w:t>Programm weniger fehleranfälliger machen</w:t>
            </w:r>
            <w:r w:rsidR="00A24181">
              <w:t xml:space="preserve"> + neue Sprachen</w:t>
            </w:r>
          </w:p>
          <w:p w14:paraId="6571585E" w14:textId="77777777" w:rsidR="0062355C" w:rsidRDefault="0062355C" w:rsidP="0062355C"/>
        </w:tc>
      </w:tr>
      <w:tr w:rsidR="0062355C" w14:paraId="4D967B55" w14:textId="77777777" w:rsidTr="00E121BA">
        <w:tc>
          <w:tcPr>
            <w:tcW w:w="2567" w:type="dxa"/>
          </w:tcPr>
          <w:p w14:paraId="72DE1EE0" w14:textId="1222B613" w:rsidR="0062355C" w:rsidRDefault="0062355C" w:rsidP="0062355C">
            <w:r>
              <w:t>4.03</w:t>
            </w:r>
          </w:p>
        </w:tc>
        <w:tc>
          <w:tcPr>
            <w:tcW w:w="2571" w:type="dxa"/>
          </w:tcPr>
          <w:p w14:paraId="4E5377F4" w14:textId="78A31B15" w:rsidR="0062355C" w:rsidRDefault="00A24181" w:rsidP="0062355C">
            <w:r>
              <w:t>Neue Sprachen implementieren</w:t>
            </w:r>
          </w:p>
        </w:tc>
        <w:tc>
          <w:tcPr>
            <w:tcW w:w="2570" w:type="dxa"/>
          </w:tcPr>
          <w:p w14:paraId="732D99CA" w14:textId="0C551126" w:rsidR="0062355C" w:rsidRDefault="00A24181" w:rsidP="0062355C">
            <w:r>
              <w:t>Englisch, Französisch und Altgriechisch implementieren</w:t>
            </w:r>
          </w:p>
        </w:tc>
        <w:tc>
          <w:tcPr>
            <w:tcW w:w="2590" w:type="dxa"/>
          </w:tcPr>
          <w:p w14:paraId="3771C588" w14:textId="3B5FE443" w:rsidR="0062355C" w:rsidRDefault="00A24181" w:rsidP="0062355C">
            <w:r>
              <w:t>Verschiedene „Übersetzungsrichtungen“ in z.B. Latein und Englisch -&gt; Variablen „Ü</w:t>
            </w:r>
            <w:r w:rsidR="00E121BA">
              <w:t>b</w:t>
            </w:r>
            <w:r>
              <w:t>ersetzungsrichtung“, „Ausgangssprache“, „Zielsprache“ erstellt + als Parameter jeder Funktion übergeben</w:t>
            </w:r>
          </w:p>
        </w:tc>
        <w:tc>
          <w:tcPr>
            <w:tcW w:w="2572" w:type="dxa"/>
          </w:tcPr>
          <w:p w14:paraId="22B3C2A8" w14:textId="2F4D0402" w:rsidR="0062355C" w:rsidRDefault="00A24181" w:rsidP="0062355C">
            <w:r>
              <w:t>Funktionierendes Programm mit verschiedenen Sprachen</w:t>
            </w:r>
            <w:r w:rsidR="001C2C14">
              <w:t xml:space="preserve"> + Anleitung für das Programm geschrieben</w:t>
            </w:r>
          </w:p>
        </w:tc>
        <w:tc>
          <w:tcPr>
            <w:tcW w:w="2571" w:type="dxa"/>
          </w:tcPr>
          <w:p w14:paraId="653F6F1C" w14:textId="56067AC0" w:rsidR="0062355C" w:rsidRDefault="00A24181" w:rsidP="00A24181">
            <w:r>
              <w:t xml:space="preserve">Auswahlmenü der Sprachen programmieren </w:t>
            </w:r>
          </w:p>
        </w:tc>
      </w:tr>
      <w:tr w:rsidR="00A24181" w14:paraId="3D669569" w14:textId="77777777" w:rsidTr="00E121BA">
        <w:tc>
          <w:tcPr>
            <w:tcW w:w="2567" w:type="dxa"/>
          </w:tcPr>
          <w:p w14:paraId="71C39D1E" w14:textId="72548B75" w:rsidR="00A24181" w:rsidRDefault="00A24181" w:rsidP="0062355C">
            <w:r>
              <w:lastRenderedPageBreak/>
              <w:t>8.3.</w:t>
            </w:r>
          </w:p>
        </w:tc>
        <w:tc>
          <w:tcPr>
            <w:tcW w:w="2571" w:type="dxa"/>
          </w:tcPr>
          <w:p w14:paraId="786F6DF3" w14:textId="5B1ED212" w:rsidR="00A24181" w:rsidRDefault="001C2C14" w:rsidP="0062355C">
            <w:r>
              <w:t>Auswahlmenü der Sprachen programmieren</w:t>
            </w:r>
          </w:p>
        </w:tc>
        <w:tc>
          <w:tcPr>
            <w:tcW w:w="2570" w:type="dxa"/>
          </w:tcPr>
          <w:p w14:paraId="65D9EC66" w14:textId="58F3775A" w:rsidR="00A24181" w:rsidRDefault="001C2C14" w:rsidP="0062355C">
            <w:r>
              <w:t>Auswahlmenü braucht 4 Buttons (pro Sprache 1)</w:t>
            </w:r>
          </w:p>
        </w:tc>
        <w:tc>
          <w:tcPr>
            <w:tcW w:w="2590" w:type="dxa"/>
          </w:tcPr>
          <w:p w14:paraId="744EFF43" w14:textId="389F8091" w:rsidR="00A24181" w:rsidRDefault="001C2C14" w:rsidP="0062355C">
            <w:r>
              <w:t>-</w:t>
            </w:r>
          </w:p>
        </w:tc>
        <w:tc>
          <w:tcPr>
            <w:tcW w:w="2572" w:type="dxa"/>
          </w:tcPr>
          <w:p w14:paraId="15A390FF" w14:textId="0E88BD8B" w:rsidR="00A24181" w:rsidRDefault="00A24181" w:rsidP="0062355C">
            <w:r>
              <w:t xml:space="preserve">Auswahlmenü </w:t>
            </w:r>
            <w:r w:rsidR="001C2C14">
              <w:t>programmiert + funktioniert</w:t>
            </w:r>
          </w:p>
        </w:tc>
        <w:tc>
          <w:tcPr>
            <w:tcW w:w="2571" w:type="dxa"/>
          </w:tcPr>
          <w:p w14:paraId="3EFE5097" w14:textId="2B87FFDB" w:rsidR="00A24181" w:rsidRDefault="00A24181" w:rsidP="0062355C">
            <w:r>
              <w:t>Programm zum besseren Verständnis kommentieren</w:t>
            </w:r>
          </w:p>
        </w:tc>
      </w:tr>
      <w:tr w:rsidR="001C2C14" w14:paraId="31585A68" w14:textId="77777777" w:rsidTr="00E121BA">
        <w:tc>
          <w:tcPr>
            <w:tcW w:w="2567" w:type="dxa"/>
          </w:tcPr>
          <w:p w14:paraId="3876E742" w14:textId="5880176D" w:rsidR="001C2C14" w:rsidRDefault="001C2C14" w:rsidP="0062355C">
            <w:r>
              <w:t>11.3.</w:t>
            </w:r>
            <w:r w:rsidR="00E121BA">
              <w:t xml:space="preserve"> – 1.4.</w:t>
            </w:r>
          </w:p>
        </w:tc>
        <w:tc>
          <w:tcPr>
            <w:tcW w:w="2571" w:type="dxa"/>
          </w:tcPr>
          <w:p w14:paraId="4492AB4A" w14:textId="112CA684" w:rsidR="001C2C14" w:rsidRDefault="00F045AE" w:rsidP="0062355C">
            <w:r>
              <w:t>Programm komment</w:t>
            </w:r>
            <w:r w:rsidR="00E121BA">
              <w:t>iert</w:t>
            </w:r>
          </w:p>
        </w:tc>
        <w:tc>
          <w:tcPr>
            <w:tcW w:w="2570" w:type="dxa"/>
          </w:tcPr>
          <w:p w14:paraId="49C20754" w14:textId="09F1120B" w:rsidR="001C2C14" w:rsidRDefault="00F045AE" w:rsidP="0062355C">
            <w:r>
              <w:t>-</w:t>
            </w:r>
          </w:p>
        </w:tc>
        <w:tc>
          <w:tcPr>
            <w:tcW w:w="2590" w:type="dxa"/>
          </w:tcPr>
          <w:p w14:paraId="33A00C5D" w14:textId="004DEE1E" w:rsidR="001C2C14" w:rsidRDefault="00F045AE" w:rsidP="0062355C">
            <w:r>
              <w:t>-</w:t>
            </w:r>
          </w:p>
        </w:tc>
        <w:tc>
          <w:tcPr>
            <w:tcW w:w="2572" w:type="dxa"/>
          </w:tcPr>
          <w:p w14:paraId="1E072660" w14:textId="08A16D0B" w:rsidR="001C2C14" w:rsidRDefault="00F045AE" w:rsidP="0062355C">
            <w:r>
              <w:t xml:space="preserve">Programm </w:t>
            </w:r>
            <w:r w:rsidR="009A472F">
              <w:t xml:space="preserve">vollständig </w:t>
            </w:r>
            <w:r>
              <w:t>kommentiert</w:t>
            </w:r>
          </w:p>
        </w:tc>
        <w:tc>
          <w:tcPr>
            <w:tcW w:w="2571" w:type="dxa"/>
          </w:tcPr>
          <w:p w14:paraId="1357FB82" w14:textId="56898BB9" w:rsidR="001C2C14" w:rsidRDefault="009A472F" w:rsidP="0062355C">
            <w:r>
              <w:t>-</w:t>
            </w:r>
          </w:p>
        </w:tc>
      </w:tr>
    </w:tbl>
    <w:p w14:paraId="1C16955B" w14:textId="6B94AF5C" w:rsidR="00D07C55" w:rsidRPr="00F045AE" w:rsidRDefault="00D07C55">
      <w:pPr>
        <w:rPr>
          <w:lang w:val="en-US"/>
        </w:rPr>
      </w:pPr>
    </w:p>
    <w:sectPr w:rsidR="00D07C55" w:rsidRPr="00F045AE" w:rsidSect="00D10213">
      <w:headerReference w:type="default" r:id="rId9"/>
      <w:pgSz w:w="16838" w:h="11906" w:orient="landscape"/>
      <w:pgMar w:top="1135" w:right="678" w:bottom="568" w:left="709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2EEAE" w14:textId="77777777" w:rsidR="00193156" w:rsidRDefault="00193156" w:rsidP="001A4B2D">
      <w:pPr>
        <w:spacing w:after="0" w:line="240" w:lineRule="auto"/>
      </w:pPr>
      <w:r>
        <w:separator/>
      </w:r>
    </w:p>
  </w:endnote>
  <w:endnote w:type="continuationSeparator" w:id="0">
    <w:p w14:paraId="60D3D659" w14:textId="77777777" w:rsidR="00193156" w:rsidRDefault="00193156" w:rsidP="001A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D59ED" w14:textId="77777777" w:rsidR="00193156" w:rsidRDefault="00193156" w:rsidP="001A4B2D">
      <w:pPr>
        <w:spacing w:after="0" w:line="240" w:lineRule="auto"/>
      </w:pPr>
      <w:r>
        <w:separator/>
      </w:r>
    </w:p>
  </w:footnote>
  <w:footnote w:type="continuationSeparator" w:id="0">
    <w:p w14:paraId="6B1F7419" w14:textId="77777777" w:rsidR="00193156" w:rsidRDefault="00193156" w:rsidP="001A4B2D">
      <w:pPr>
        <w:spacing w:after="0" w:line="240" w:lineRule="auto"/>
      </w:pPr>
      <w:r>
        <w:continuationSeparator/>
      </w:r>
    </w:p>
  </w:footnote>
  <w:footnote w:id="1">
    <w:p w14:paraId="21936F7C" w14:textId="3C20947E" w:rsidR="00C31856" w:rsidRDefault="00C31856">
      <w:pPr>
        <w:pStyle w:val="Funoten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2851" w14:textId="594F5D18" w:rsidR="001A4B2D" w:rsidRPr="00745EE3" w:rsidRDefault="00193156" w:rsidP="00745EE3">
    <w:pPr>
      <w:pStyle w:val="Kopfzeile"/>
      <w:tabs>
        <w:tab w:val="clear" w:pos="4536"/>
        <w:tab w:val="clear" w:pos="9072"/>
        <w:tab w:val="center" w:pos="7230"/>
        <w:tab w:val="right" w:pos="15451"/>
      </w:tabs>
      <w:rPr>
        <w:kern w:val="16"/>
      </w:rPr>
    </w:pPr>
    <w:sdt>
      <w:sdtPr>
        <w:rPr>
          <w:kern w:val="16"/>
          <w:lang w:val="fr-FR"/>
        </w:rPr>
        <w:id w:val="1357159269"/>
        <w:showingPlcHdr/>
        <w:text/>
      </w:sdtPr>
      <w:sdtEndPr/>
      <w:sdtContent>
        <w:r w:rsidR="00711A11" w:rsidRPr="00711A11">
          <w:rPr>
            <w:kern w:val="16"/>
          </w:rPr>
          <w:t xml:space="preserve">     </w:t>
        </w:r>
      </w:sdtContent>
    </w:sdt>
    <w:r w:rsidR="00745EE3" w:rsidRPr="00745EE3">
      <w:rPr>
        <w:kern w:val="16"/>
      </w:rPr>
      <w:t>Informatik 13, K</w:t>
    </w:r>
    <w:r w:rsidR="00E121BA">
      <w:rPr>
        <w:kern w:val="16"/>
      </w:rPr>
      <w:t>s</w:t>
    </w:r>
    <w:r w:rsidR="001A4B2D" w:rsidRPr="00745EE3">
      <w:rPr>
        <w:kern w:val="16"/>
      </w:rPr>
      <w:tab/>
    </w:r>
    <w:sdt>
      <w:sdtPr>
        <w:rPr>
          <w:rFonts w:ascii="Bahnschrift SemiBold Condensed" w:hAnsi="Bahnschrift SemiBold Condensed"/>
          <w:b/>
          <w:kern w:val="16"/>
          <w:sz w:val="24"/>
        </w:rPr>
        <w:id w:val="1264498516"/>
        <w:placeholder>
          <w:docPart w:val="21A46CE77F6840FD812D47DA0B74A044"/>
        </w:placeholder>
      </w:sdtPr>
      <w:sdtEndPr/>
      <w:sdtContent>
        <w:r w:rsidR="00745EE3" w:rsidRPr="00711A11">
          <w:rPr>
            <w:rFonts w:ascii="Modern Love Caps" w:hAnsi="Modern Love Caps"/>
            <w:b/>
            <w:kern w:val="16"/>
            <w:sz w:val="24"/>
          </w:rPr>
          <w:t>Fortschrittsdokumentation Softwareprojekt</w:t>
        </w:r>
        <w:r w:rsidR="00C04069" w:rsidRPr="00745EE3">
          <w:rPr>
            <w:rFonts w:ascii="Bahnschrift SemiBold Condensed" w:hAnsi="Bahnschrift SemiBold Condensed"/>
            <w:b/>
            <w:kern w:val="16"/>
            <w:sz w:val="24"/>
          </w:rPr>
          <w:t xml:space="preserve"> </w:t>
        </w:r>
      </w:sdtContent>
    </w:sdt>
    <w:r w:rsidR="001A4B2D" w:rsidRPr="00745EE3">
      <w:rPr>
        <w:kern w:val="16"/>
      </w:rPr>
      <w:tab/>
    </w:r>
    <w:r w:rsidR="00745EE3" w:rsidRPr="00745EE3">
      <w:rPr>
        <w:kern w:val="16"/>
      </w:rPr>
      <w:t>Name :</w:t>
    </w:r>
    <w:r w:rsidR="00E121BA">
      <w:rPr>
        <w:kern w:val="16"/>
      </w:rPr>
      <w:t xml:space="preserve"> </w:t>
    </w:r>
    <w:r w:rsidR="00E34A80">
      <w:rPr>
        <w:kern w:val="16"/>
      </w:rPr>
      <w:t>Gustav</w:t>
    </w:r>
    <w:r w:rsidR="00E121BA">
      <w:rPr>
        <w:kern w:val="16"/>
      </w:rPr>
      <w:t xml:space="preserve">          </w:t>
    </w:r>
    <w:r w:rsidR="00745EE3">
      <w:rPr>
        <w:kern w:val="16"/>
      </w:rPr>
      <w:t>Projekt</w:t>
    </w:r>
    <w:r w:rsidR="00745EE3" w:rsidRPr="00745EE3">
      <w:rPr>
        <w:kern w:val="16"/>
      </w:rPr>
      <w:t> :</w:t>
    </w:r>
    <w:r w:rsidR="00E121BA">
      <w:rPr>
        <w:kern w:val="16"/>
      </w:rPr>
      <w:t xml:space="preserve"> Vokabeltrainer</w:t>
    </w:r>
  </w:p>
  <w:p w14:paraId="0E0F8CD6" w14:textId="77777777" w:rsidR="001A4B2D" w:rsidRDefault="00193156">
    <w:pPr>
      <w:pStyle w:val="Kopfzeile"/>
    </w:pPr>
    <w:r>
      <w:pict w14:anchorId="10BF9A69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7140"/>
    <w:multiLevelType w:val="hybridMultilevel"/>
    <w:tmpl w:val="35E05766"/>
    <w:lvl w:ilvl="0" w:tplc="0038C7D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69"/>
    <w:rsid w:val="0002787B"/>
    <w:rsid w:val="00032879"/>
    <w:rsid w:val="00044535"/>
    <w:rsid w:val="00057348"/>
    <w:rsid w:val="00067D08"/>
    <w:rsid w:val="000B0424"/>
    <w:rsid w:val="000B4B07"/>
    <w:rsid w:val="000B5D03"/>
    <w:rsid w:val="000E48B2"/>
    <w:rsid w:val="001223DD"/>
    <w:rsid w:val="00193156"/>
    <w:rsid w:val="001A4B2D"/>
    <w:rsid w:val="001A50B2"/>
    <w:rsid w:val="001B2434"/>
    <w:rsid w:val="001B5037"/>
    <w:rsid w:val="001C0415"/>
    <w:rsid w:val="001C2C14"/>
    <w:rsid w:val="002119AA"/>
    <w:rsid w:val="00252FBB"/>
    <w:rsid w:val="00267E51"/>
    <w:rsid w:val="0028240B"/>
    <w:rsid w:val="002D340C"/>
    <w:rsid w:val="0030056D"/>
    <w:rsid w:val="00300E2A"/>
    <w:rsid w:val="003175B3"/>
    <w:rsid w:val="003679B1"/>
    <w:rsid w:val="00400223"/>
    <w:rsid w:val="00436A18"/>
    <w:rsid w:val="00452340"/>
    <w:rsid w:val="0045274F"/>
    <w:rsid w:val="004547D4"/>
    <w:rsid w:val="0046441D"/>
    <w:rsid w:val="004837D8"/>
    <w:rsid w:val="004C3020"/>
    <w:rsid w:val="004F757D"/>
    <w:rsid w:val="00524B6A"/>
    <w:rsid w:val="005322E8"/>
    <w:rsid w:val="00562570"/>
    <w:rsid w:val="005D062A"/>
    <w:rsid w:val="005E6ABE"/>
    <w:rsid w:val="005F0725"/>
    <w:rsid w:val="0062355C"/>
    <w:rsid w:val="0062596E"/>
    <w:rsid w:val="00630C7A"/>
    <w:rsid w:val="00637A50"/>
    <w:rsid w:val="006C2550"/>
    <w:rsid w:val="006E2CED"/>
    <w:rsid w:val="006E6B20"/>
    <w:rsid w:val="00711A11"/>
    <w:rsid w:val="00745EE3"/>
    <w:rsid w:val="00776EF1"/>
    <w:rsid w:val="00784BF8"/>
    <w:rsid w:val="00791148"/>
    <w:rsid w:val="00836782"/>
    <w:rsid w:val="008556A0"/>
    <w:rsid w:val="00882911"/>
    <w:rsid w:val="00893975"/>
    <w:rsid w:val="008A7EFA"/>
    <w:rsid w:val="008B36D8"/>
    <w:rsid w:val="00902059"/>
    <w:rsid w:val="00927B2D"/>
    <w:rsid w:val="0094043B"/>
    <w:rsid w:val="009A472F"/>
    <w:rsid w:val="009A6940"/>
    <w:rsid w:val="009B22F8"/>
    <w:rsid w:val="009C6222"/>
    <w:rsid w:val="00A124EF"/>
    <w:rsid w:val="00A13DC9"/>
    <w:rsid w:val="00A24181"/>
    <w:rsid w:val="00A532F3"/>
    <w:rsid w:val="00A91525"/>
    <w:rsid w:val="00A96F81"/>
    <w:rsid w:val="00AF46C6"/>
    <w:rsid w:val="00B06064"/>
    <w:rsid w:val="00B22222"/>
    <w:rsid w:val="00B422C6"/>
    <w:rsid w:val="00B45797"/>
    <w:rsid w:val="00B66F53"/>
    <w:rsid w:val="00B75E17"/>
    <w:rsid w:val="00C0148F"/>
    <w:rsid w:val="00C04069"/>
    <w:rsid w:val="00C31856"/>
    <w:rsid w:val="00CD0EF4"/>
    <w:rsid w:val="00CF0C58"/>
    <w:rsid w:val="00D068FE"/>
    <w:rsid w:val="00D07C55"/>
    <w:rsid w:val="00D10213"/>
    <w:rsid w:val="00D407BB"/>
    <w:rsid w:val="00D467F4"/>
    <w:rsid w:val="00D55B8E"/>
    <w:rsid w:val="00D94CA9"/>
    <w:rsid w:val="00E121BA"/>
    <w:rsid w:val="00E30481"/>
    <w:rsid w:val="00E34A80"/>
    <w:rsid w:val="00E53E45"/>
    <w:rsid w:val="00E56C1A"/>
    <w:rsid w:val="00EA1E54"/>
    <w:rsid w:val="00EA41D7"/>
    <w:rsid w:val="00EA6A98"/>
    <w:rsid w:val="00EB20D4"/>
    <w:rsid w:val="00EC19BC"/>
    <w:rsid w:val="00F045AE"/>
    <w:rsid w:val="00F17D9A"/>
    <w:rsid w:val="00F24B83"/>
    <w:rsid w:val="00F672DF"/>
    <w:rsid w:val="00F83B1C"/>
    <w:rsid w:val="00F9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55137"/>
  <w15:chartTrackingRefBased/>
  <w15:docId w15:val="{85CAFFD8-7809-48D6-A70F-AD2EE9EA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0EF4"/>
    <w:pPr>
      <w:spacing w:line="36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4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4B2D"/>
  </w:style>
  <w:style w:type="paragraph" w:styleId="Fuzeile">
    <w:name w:val="footer"/>
    <w:basedOn w:val="Standard"/>
    <w:link w:val="FuzeileZchn"/>
    <w:uiPriority w:val="99"/>
    <w:unhideWhenUsed/>
    <w:rsid w:val="001A4B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4B2D"/>
  </w:style>
  <w:style w:type="character" w:styleId="Platzhaltertext">
    <w:name w:val="Placeholder Text"/>
    <w:basedOn w:val="Absatz-Standardschriftart"/>
    <w:uiPriority w:val="99"/>
    <w:semiHidden/>
    <w:rsid w:val="001A4B2D"/>
    <w:rPr>
      <w:color w:val="808080"/>
    </w:rPr>
  </w:style>
  <w:style w:type="table" w:styleId="Tabellenraster">
    <w:name w:val="Table Grid"/>
    <w:basedOn w:val="NormaleTabelle"/>
    <w:uiPriority w:val="39"/>
    <w:rsid w:val="00C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C0406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406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04069"/>
    <w:rPr>
      <w:vertAlign w:val="superscript"/>
    </w:rPr>
  </w:style>
  <w:style w:type="paragraph" w:styleId="Listenabsatz">
    <w:name w:val="List Paragraph"/>
    <w:basedOn w:val="Standard"/>
    <w:uiPriority w:val="34"/>
    <w:qFormat/>
    <w:rsid w:val="00E3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ation\Privat\Office%20Vorlagen\_Arbeitsbl&#228;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A46CE77F6840FD812D47DA0B74A0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EE6A58-12F1-47A9-8677-6D203B02EA81}"/>
      </w:docPartPr>
      <w:docPartBody>
        <w:p w:rsidR="008C6DFD" w:rsidRDefault="00F52DE0" w:rsidP="00F52DE0">
          <w:pPr>
            <w:pStyle w:val="21A46CE77F6840FD812D47DA0B74A044"/>
          </w:pPr>
          <w:r w:rsidRPr="00EF1D97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DE0"/>
    <w:rsid w:val="00124AB4"/>
    <w:rsid w:val="001A2E05"/>
    <w:rsid w:val="003D1A7A"/>
    <w:rsid w:val="005172F1"/>
    <w:rsid w:val="00876CBA"/>
    <w:rsid w:val="008C6DFD"/>
    <w:rsid w:val="008D49A4"/>
    <w:rsid w:val="009E339A"/>
    <w:rsid w:val="00C618A7"/>
    <w:rsid w:val="00F26FC3"/>
    <w:rsid w:val="00F5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52DE0"/>
    <w:rPr>
      <w:color w:val="808080"/>
    </w:rPr>
  </w:style>
  <w:style w:type="paragraph" w:customStyle="1" w:styleId="21A46CE77F6840FD812D47DA0B74A044">
    <w:name w:val="21A46CE77F6840FD812D47DA0B74A044"/>
    <w:rsid w:val="00F52D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C4523-3DB5-4C07-A8C1-205BC5F8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_Arbeitsblätter.dotx</Template>
  <TotalTime>0</TotalTime>
  <Pages>5</Pages>
  <Words>474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Kaiser</dc:creator>
  <cp:keywords/>
  <dc:description/>
  <cp:lastModifiedBy>Gustav Otzen</cp:lastModifiedBy>
  <cp:revision>14</cp:revision>
  <cp:lastPrinted>2019-02-05T21:17:00Z</cp:lastPrinted>
  <dcterms:created xsi:type="dcterms:W3CDTF">2022-03-08T12:52:00Z</dcterms:created>
  <dcterms:modified xsi:type="dcterms:W3CDTF">2022-04-04T15:34:00Z</dcterms:modified>
</cp:coreProperties>
</file>