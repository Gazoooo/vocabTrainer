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D7B4D" w14:textId="02B46D6B" w:rsidR="00E561B3" w:rsidRPr="00745EE3" w:rsidRDefault="00C31856" w:rsidP="001C0415">
      <w:pPr>
        <w:spacing w:before="240" w:line="240" w:lineRule="auto"/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 wp14:anchorId="1B9B98DA" wp14:editId="3B43AAD4">
            <wp:extent cx="180000" cy="1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EE3">
        <w:rPr>
          <w:sz w:val="28"/>
        </w:rPr>
        <w:t xml:space="preserve"> </w:t>
      </w:r>
      <w:r w:rsidR="00745EE3" w:rsidRPr="009A6940">
        <w:rPr>
          <w:b/>
          <w:bCs/>
          <w:sz w:val="24"/>
          <w:szCs w:val="20"/>
        </w:rPr>
        <w:t>Notiere</w:t>
      </w:r>
      <w:r w:rsidR="00745EE3" w:rsidRPr="009A6940">
        <w:rPr>
          <w:sz w:val="24"/>
          <w:szCs w:val="20"/>
        </w:rPr>
        <w:t xml:space="preserve"> in dieser Tabelle jeweils </w:t>
      </w:r>
      <w:r w:rsidR="00745EE3" w:rsidRPr="009A6940">
        <w:rPr>
          <w:b/>
          <w:bCs/>
          <w:sz w:val="24"/>
          <w:szCs w:val="20"/>
          <w:u w:val="single"/>
        </w:rPr>
        <w:t>zum Stundenanfang und -ende</w:t>
      </w:r>
      <w:r w:rsidR="00745EE3" w:rsidRPr="009A6940">
        <w:rPr>
          <w:sz w:val="24"/>
          <w:szCs w:val="20"/>
        </w:rPr>
        <w:t xml:space="preserve"> die Planung, Durchführung, Abweichungen und aufgetretene Probleme</w:t>
      </w:r>
      <w:r w:rsidR="009A6940">
        <w:rPr>
          <w:sz w:val="24"/>
          <w:szCs w:val="20"/>
        </w:rPr>
        <w:t>.</w:t>
      </w:r>
    </w:p>
    <w:tbl>
      <w:tblPr>
        <w:tblStyle w:val="Tabellenraster"/>
        <w:tblW w:w="604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88"/>
        <w:gridCol w:w="1858"/>
        <w:gridCol w:w="3518"/>
        <w:gridCol w:w="2435"/>
        <w:gridCol w:w="3918"/>
        <w:gridCol w:w="3178"/>
        <w:gridCol w:w="3179"/>
      </w:tblGrid>
      <w:tr w:rsidR="00C31856" w:rsidRPr="00C04069" w14:paraId="07929A99" w14:textId="77777777" w:rsidTr="00562570">
        <w:trPr>
          <w:gridAfter w:val="1"/>
          <w:wAfter w:w="866" w:type="pct"/>
          <w:cantSplit/>
          <w:trHeight w:val="900"/>
          <w:tblHeader/>
        </w:trPr>
        <w:tc>
          <w:tcPr>
            <w:tcW w:w="157" w:type="pct"/>
            <w:shd w:val="clear" w:color="auto" w:fill="D0CECE" w:themeFill="background2" w:themeFillShade="E6"/>
            <w:vAlign w:val="center"/>
          </w:tcPr>
          <w:p w14:paraId="40B0016E" w14:textId="77777777" w:rsidR="00C31856" w:rsidRPr="00C31856" w:rsidRDefault="00C31856" w:rsidP="00C31856">
            <w:pPr>
              <w:spacing w:line="240" w:lineRule="auto"/>
              <w:rPr>
                <w:b/>
                <w:lang w:val="fr-FR"/>
              </w:rPr>
            </w:pPr>
            <w:r w:rsidRPr="00C31856">
              <w:rPr>
                <w:b/>
                <w:sz w:val="24"/>
              </w:rPr>
              <w:t>Dat.</w:t>
            </w:r>
          </w:p>
        </w:tc>
        <w:tc>
          <w:tcPr>
            <w:tcW w:w="423" w:type="pct"/>
            <w:shd w:val="clear" w:color="auto" w:fill="D0CECE" w:themeFill="background2" w:themeFillShade="E6"/>
            <w:vAlign w:val="center"/>
          </w:tcPr>
          <w:p w14:paraId="3B33A53D" w14:textId="77777777" w:rsidR="00C31856" w:rsidRDefault="00C31856" w:rsidP="00C31856">
            <w:pPr>
              <w:spacing w:line="240" w:lineRule="auto"/>
              <w:rPr>
                <w:lang w:val="fr-FR"/>
              </w:rPr>
            </w:pPr>
            <w:r w:rsidRPr="00C31856">
              <w:rPr>
                <w:b/>
                <w:sz w:val="24"/>
              </w:rPr>
              <w:t>Grobplanung</w:t>
            </w:r>
            <w:r>
              <w:rPr>
                <w:rStyle w:val="Funotenzeichen"/>
                <w:lang w:val="fr-FR"/>
              </w:rPr>
              <w:footnoteReference w:id="1"/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957" w:type="pct"/>
            <w:shd w:val="clear" w:color="auto" w:fill="D0CECE" w:themeFill="background2" w:themeFillShade="E6"/>
            <w:vAlign w:val="center"/>
          </w:tcPr>
          <w:p w14:paraId="4756EB8D" w14:textId="77777777" w:rsidR="00C31856" w:rsidRPr="00C04069" w:rsidRDefault="00C31856" w:rsidP="00C31856">
            <w:pPr>
              <w:spacing w:line="240" w:lineRule="auto"/>
            </w:pPr>
            <w:r w:rsidRPr="00C31856">
              <w:rPr>
                <w:b/>
                <w:sz w:val="24"/>
              </w:rPr>
              <w:t>Feinplanung </w:t>
            </w:r>
            <w:r>
              <w:t>(Stundenbeginn)</w:t>
            </w:r>
            <w:r w:rsidRPr="00C04069">
              <w:t>:</w:t>
            </w:r>
            <w:r>
              <w:t xml:space="preserve"> </w:t>
            </w:r>
            <w:r>
              <w:br/>
              <w:t>„</w:t>
            </w:r>
            <w:r w:rsidRPr="00C04069">
              <w:t>Am Ende der Sitzung</w:t>
            </w:r>
            <w:r>
              <w:t xml:space="preserve"> (werde ich/soll)…“</w:t>
            </w:r>
          </w:p>
        </w:tc>
        <w:tc>
          <w:tcPr>
            <w:tcW w:w="667" w:type="pct"/>
            <w:shd w:val="clear" w:color="auto" w:fill="D0CECE" w:themeFill="background2" w:themeFillShade="E6"/>
            <w:vAlign w:val="center"/>
          </w:tcPr>
          <w:p w14:paraId="6C976A9E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 w:rsidRPr="00C31856">
              <w:rPr>
                <w:b/>
                <w:sz w:val="24"/>
              </w:rPr>
              <w:t xml:space="preserve">auftretende Probleme </w:t>
            </w:r>
            <w:r w:rsidRPr="00C31856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(</w:t>
            </w:r>
            <w:r w:rsidRPr="00C31856">
              <w:rPr>
                <w:b/>
                <w:sz w:val="24"/>
              </w:rPr>
              <w:t>und ihre Lösung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064" w:type="pct"/>
            <w:shd w:val="clear" w:color="auto" w:fill="D0CECE" w:themeFill="background2" w:themeFillShade="E6"/>
            <w:vAlign w:val="center"/>
          </w:tcPr>
          <w:p w14:paraId="07E22CE8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Meine/unsere </w:t>
            </w:r>
            <w:r w:rsidRPr="00C31856">
              <w:rPr>
                <w:b/>
                <w:sz w:val="24"/>
              </w:rPr>
              <w:t>Erfolge</w:t>
            </w:r>
          </w:p>
        </w:tc>
        <w:tc>
          <w:tcPr>
            <w:tcW w:w="866" w:type="pct"/>
            <w:shd w:val="clear" w:color="auto" w:fill="D0CECE" w:themeFill="background2" w:themeFillShade="E6"/>
            <w:vAlign w:val="center"/>
          </w:tcPr>
          <w:p w14:paraId="0AE17D5A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Was ist </w:t>
            </w:r>
            <w:r w:rsidRPr="00C31856">
              <w:t>(für nächstes Mal)</w:t>
            </w:r>
            <w:r>
              <w:br/>
            </w:r>
            <w:r w:rsidRPr="00C31856">
              <w:rPr>
                <w:b/>
                <w:sz w:val="24"/>
              </w:rPr>
              <w:t>noch offen</w:t>
            </w:r>
            <w:r>
              <w:rPr>
                <w:b/>
                <w:sz w:val="24"/>
              </w:rPr>
              <w:t xml:space="preserve"> geblieben?</w:t>
            </w:r>
          </w:p>
        </w:tc>
      </w:tr>
      <w:tr w:rsidR="00C31856" w:rsidRPr="00C04069" w14:paraId="6A65278D" w14:textId="77777777" w:rsidTr="00562570">
        <w:trPr>
          <w:gridAfter w:val="1"/>
          <w:wAfter w:w="866" w:type="pct"/>
          <w:cantSplit/>
          <w:trHeight w:val="2479"/>
        </w:trPr>
        <w:tc>
          <w:tcPr>
            <w:tcW w:w="157" w:type="pct"/>
            <w:textDirection w:val="tbRl"/>
            <w:vAlign w:val="center"/>
          </w:tcPr>
          <w:p w14:paraId="1E419C34" w14:textId="004F87D0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26.11.</w:t>
            </w:r>
          </w:p>
        </w:tc>
        <w:tc>
          <w:tcPr>
            <w:tcW w:w="423" w:type="pct"/>
          </w:tcPr>
          <w:p w14:paraId="56122858" w14:textId="790E29CE" w:rsidR="00C31856" w:rsidRPr="004547D4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957" w:type="pct"/>
          </w:tcPr>
          <w:p w14:paraId="11A28D51" w14:textId="2F66B8E0" w:rsidR="00C31856" w:rsidRPr="00C04069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667" w:type="pct"/>
          </w:tcPr>
          <w:p w14:paraId="24140BA2" w14:textId="12CF38BA" w:rsidR="00C31856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1064" w:type="pct"/>
          </w:tcPr>
          <w:p w14:paraId="300F09F6" w14:textId="32BFF8C2" w:rsidR="00C31856" w:rsidRDefault="005F0725" w:rsidP="00C04069">
            <w:pPr>
              <w:spacing w:line="240" w:lineRule="auto"/>
            </w:pPr>
            <w:r>
              <w:t>-</w:t>
            </w:r>
          </w:p>
        </w:tc>
        <w:tc>
          <w:tcPr>
            <w:tcW w:w="866" w:type="pct"/>
          </w:tcPr>
          <w:p w14:paraId="4BFE007A" w14:textId="09B7055E" w:rsidR="00C31856" w:rsidRDefault="005F0725" w:rsidP="00C04069">
            <w:pPr>
              <w:spacing w:line="240" w:lineRule="auto"/>
            </w:pPr>
            <w:r>
              <w:t>-</w:t>
            </w:r>
          </w:p>
        </w:tc>
      </w:tr>
      <w:tr w:rsidR="00C31856" w:rsidRPr="00C04069" w14:paraId="79F5AE1F" w14:textId="77777777" w:rsidTr="00562570">
        <w:trPr>
          <w:gridAfter w:val="1"/>
          <w:wAfter w:w="866" w:type="pct"/>
          <w:cantSplit/>
          <w:trHeight w:val="2259"/>
        </w:trPr>
        <w:tc>
          <w:tcPr>
            <w:tcW w:w="157" w:type="pct"/>
            <w:textDirection w:val="tbRl"/>
            <w:vAlign w:val="center"/>
          </w:tcPr>
          <w:p w14:paraId="45AB4741" w14:textId="6895485E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07.12.</w:t>
            </w:r>
          </w:p>
        </w:tc>
        <w:tc>
          <w:tcPr>
            <w:tcW w:w="423" w:type="pct"/>
          </w:tcPr>
          <w:p w14:paraId="56D96C31" w14:textId="5AB01DF6" w:rsidR="00C31856" w:rsidRPr="00E30481" w:rsidRDefault="005F072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Was möchten wir machen?</w:t>
            </w:r>
          </w:p>
        </w:tc>
        <w:tc>
          <w:tcPr>
            <w:tcW w:w="957" w:type="pct"/>
          </w:tcPr>
          <w:p w14:paraId="6E187CFF" w14:textId="7E0E30E0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 Idee für ein Projekt haben</w:t>
            </w:r>
          </w:p>
        </w:tc>
        <w:tc>
          <w:tcPr>
            <w:tcW w:w="667" w:type="pct"/>
          </w:tcPr>
          <w:p w14:paraId="3C8043BD" w14:textId="26B27F17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 Navi müsste in Form einer App auf dem Handy laufen (-&gt; nicht auf einem PC)</w:t>
            </w:r>
          </w:p>
        </w:tc>
        <w:tc>
          <w:tcPr>
            <w:tcW w:w="1064" w:type="pct"/>
          </w:tcPr>
          <w:p w14:paraId="32EE9E4A" w14:textId="07810B27" w:rsidR="00C31856" w:rsidRPr="00E30481" w:rsidRDefault="005F072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Idee eines </w:t>
            </w:r>
            <w:proofErr w:type="spellStart"/>
            <w:r w:rsidRPr="00E30481">
              <w:rPr>
                <w:color w:val="00B0F0"/>
              </w:rPr>
              <w:t>Schul</w:t>
            </w:r>
            <w:proofErr w:type="spellEnd"/>
            <w:r w:rsidRPr="00E30481">
              <w:rPr>
                <w:color w:val="00B0F0"/>
              </w:rPr>
              <w:t xml:space="preserve"> – Navis</w:t>
            </w:r>
          </w:p>
          <w:p w14:paraId="1FB3824D" w14:textId="72CC8306" w:rsidR="005F0725" w:rsidRPr="00E30481" w:rsidRDefault="005F0725" w:rsidP="00C04069">
            <w:pPr>
              <w:spacing w:line="240" w:lineRule="auto"/>
              <w:rPr>
                <w:color w:val="00B0F0"/>
              </w:rPr>
            </w:pPr>
          </w:p>
        </w:tc>
        <w:tc>
          <w:tcPr>
            <w:tcW w:w="866" w:type="pct"/>
          </w:tcPr>
          <w:p w14:paraId="449A993E" w14:textId="1F306A38" w:rsidR="00C31856" w:rsidRPr="00E30481" w:rsidRDefault="005F0725" w:rsidP="00C04069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 xml:space="preserve">Wie genau </w:t>
            </w:r>
            <w:r w:rsidR="000B5D03" w:rsidRPr="00E30481">
              <w:rPr>
                <w:color w:val="00B0F0"/>
              </w:rPr>
              <w:t>kann man ein Programm fürs Handy schreiben?</w:t>
            </w:r>
          </w:p>
        </w:tc>
      </w:tr>
      <w:tr w:rsidR="00C31856" w:rsidRPr="00C04069" w14:paraId="060DBF02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125C9DB" w14:textId="5F3CDC27" w:rsidR="00C31856" w:rsidRPr="004547D4" w:rsidRDefault="004547D4" w:rsidP="00C31856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10.12.</w:t>
            </w:r>
          </w:p>
        </w:tc>
        <w:tc>
          <w:tcPr>
            <w:tcW w:w="423" w:type="pct"/>
          </w:tcPr>
          <w:p w14:paraId="01BDB44C" w14:textId="57DC8393" w:rsidR="00C31856" w:rsidRPr="00E30481" w:rsidRDefault="000B5D03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Aufgaben einteilen</w:t>
            </w:r>
          </w:p>
        </w:tc>
        <w:tc>
          <w:tcPr>
            <w:tcW w:w="957" w:type="pct"/>
          </w:tcPr>
          <w:p w14:paraId="65BA8400" w14:textId="40911D58" w:rsidR="00C31856" w:rsidRPr="00E30481" w:rsidRDefault="00776EF1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Jeder soll wissen, was er zu tun hat</w:t>
            </w:r>
          </w:p>
        </w:tc>
        <w:tc>
          <w:tcPr>
            <w:tcW w:w="667" w:type="pct"/>
          </w:tcPr>
          <w:p w14:paraId="3F66DD47" w14:textId="4805CE44" w:rsidR="00C31856" w:rsidRPr="00E30481" w:rsidRDefault="00E53E45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Implementierung (DB)</w:t>
            </w:r>
          </w:p>
        </w:tc>
        <w:tc>
          <w:tcPr>
            <w:tcW w:w="1064" w:type="pct"/>
          </w:tcPr>
          <w:p w14:paraId="6843BF23" w14:textId="78BC6E34" w:rsidR="00C31856" w:rsidRPr="00E30481" w:rsidRDefault="000B5D03" w:rsidP="00C04069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Einteilung der Aufgaben</w:t>
            </w:r>
          </w:p>
        </w:tc>
        <w:tc>
          <w:tcPr>
            <w:tcW w:w="866" w:type="pct"/>
          </w:tcPr>
          <w:p w14:paraId="0A089376" w14:textId="4CBCD07A" w:rsidR="00C31856" w:rsidRPr="00E30481" w:rsidRDefault="00E53E45" w:rsidP="00C04069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Wir wissen noch nicht vieles über App-Programmierung</w:t>
            </w:r>
          </w:p>
        </w:tc>
      </w:tr>
      <w:tr w:rsidR="00562570" w:rsidRPr="00C04069" w14:paraId="67C0A23C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865587D" w14:textId="4E48543A" w:rsidR="00562570" w:rsidRPr="004547D4" w:rsidRDefault="00562570" w:rsidP="0056257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17.12.</w:t>
            </w:r>
          </w:p>
        </w:tc>
        <w:tc>
          <w:tcPr>
            <w:tcW w:w="423" w:type="pct"/>
          </w:tcPr>
          <w:p w14:paraId="4300860E" w14:textId="5D757539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</w:p>
        </w:tc>
        <w:tc>
          <w:tcPr>
            <w:tcW w:w="957" w:type="pct"/>
          </w:tcPr>
          <w:p w14:paraId="0623AE57" w14:textId="0398CFB0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667" w:type="pct"/>
          </w:tcPr>
          <w:p w14:paraId="21E3FE9F" w14:textId="186455D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1064" w:type="pct"/>
          </w:tcPr>
          <w:p w14:paraId="42ABEA62" w14:textId="5C3E478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866" w:type="pct"/>
          </w:tcPr>
          <w:p w14:paraId="584B9C86" w14:textId="5C4B4D93" w:rsidR="00562570" w:rsidRPr="00E30481" w:rsidRDefault="00562570" w:rsidP="0056257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</w:tr>
      <w:tr w:rsidR="00562570" w:rsidRPr="00C04069" w14:paraId="0F3A7866" w14:textId="24D079CE" w:rsidTr="00562570">
        <w:trPr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41CC4AA" w14:textId="46BDF3A2" w:rsidR="00562570" w:rsidRPr="004547D4" w:rsidRDefault="00562570" w:rsidP="0056257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21.12.</w:t>
            </w:r>
          </w:p>
        </w:tc>
        <w:tc>
          <w:tcPr>
            <w:tcW w:w="423" w:type="pct"/>
          </w:tcPr>
          <w:p w14:paraId="3EB1AB0A" w14:textId="3844F5E7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957" w:type="pct"/>
          </w:tcPr>
          <w:p w14:paraId="40FB6D15" w14:textId="4D0F4448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Projekt vorstellen</w:t>
            </w:r>
          </w:p>
        </w:tc>
        <w:tc>
          <w:tcPr>
            <w:tcW w:w="667" w:type="pct"/>
          </w:tcPr>
          <w:p w14:paraId="08949F4A" w14:textId="790BADB5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Jeder ein grobes Bild von unserem Projekt haben</w:t>
            </w:r>
          </w:p>
        </w:tc>
        <w:tc>
          <w:tcPr>
            <w:tcW w:w="1064" w:type="pct"/>
          </w:tcPr>
          <w:p w14:paraId="48AF997F" w14:textId="6FE3EBEA" w:rsidR="00562570" w:rsidRPr="00E30481" w:rsidRDefault="00562570" w:rsidP="0056257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Ungefähre Vorstellung unseres Programms</w:t>
            </w:r>
          </w:p>
        </w:tc>
        <w:tc>
          <w:tcPr>
            <w:tcW w:w="866" w:type="pct"/>
          </w:tcPr>
          <w:p w14:paraId="13A07F25" w14:textId="40A135C6" w:rsidR="00562570" w:rsidRPr="00E30481" w:rsidRDefault="00562570" w:rsidP="0056257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Mindestanforderungen sehr hoch gesteckt, evtl. vereinfachen?</w:t>
            </w:r>
          </w:p>
        </w:tc>
        <w:tc>
          <w:tcPr>
            <w:tcW w:w="866" w:type="pct"/>
          </w:tcPr>
          <w:p w14:paraId="6CDD9579" w14:textId="3ED91373" w:rsidR="00562570" w:rsidRPr="00C04069" w:rsidRDefault="00562570" w:rsidP="00562570">
            <w:pPr>
              <w:spacing w:line="259" w:lineRule="auto"/>
            </w:pPr>
          </w:p>
        </w:tc>
      </w:tr>
      <w:tr w:rsidR="006C2550" w:rsidRPr="00C04069" w14:paraId="2CD05F9E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1299F3F" w14:textId="5370EF8D" w:rsidR="006C2550" w:rsidRPr="004547D4" w:rsidRDefault="006C2550" w:rsidP="006C255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11.01.</w:t>
            </w:r>
          </w:p>
        </w:tc>
        <w:tc>
          <w:tcPr>
            <w:tcW w:w="423" w:type="pct"/>
          </w:tcPr>
          <w:p w14:paraId="44CF0496" w14:textId="22A88F14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Projektidee weiter umsetzen</w:t>
            </w:r>
          </w:p>
        </w:tc>
        <w:tc>
          <w:tcPr>
            <w:tcW w:w="957" w:type="pct"/>
          </w:tcPr>
          <w:p w14:paraId="54EFBA05" w14:textId="3785C909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Einen Plan haben, wo jeder sich mit einbringen kann</w:t>
            </w:r>
          </w:p>
        </w:tc>
        <w:tc>
          <w:tcPr>
            <w:tcW w:w="667" w:type="pct"/>
          </w:tcPr>
          <w:p w14:paraId="0BC02F41" w14:textId="227E1EC9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Python-Programme sind eher für stationäre PCs -&gt;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</w:p>
        </w:tc>
        <w:tc>
          <w:tcPr>
            <w:tcW w:w="1064" w:type="pct"/>
          </w:tcPr>
          <w:p w14:paraId="5B6FC78E" w14:textId="77777777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Karte der Domschule über Notfallpläne</w:t>
            </w:r>
          </w:p>
          <w:p w14:paraId="6A4777D0" w14:textId="77777777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</w:p>
          <w:p w14:paraId="66E1977E" w14:textId="52CC4F9C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Gespräch mit Frau Kaiser hat uns eine gute Idee für </w:t>
            </w:r>
            <w:proofErr w:type="spellStart"/>
            <w:r w:rsidRPr="00E30481">
              <w:rPr>
                <w:color w:val="00B0F0"/>
              </w:rPr>
              <w:t>schaffbare</w:t>
            </w:r>
            <w:proofErr w:type="spellEnd"/>
            <w:r w:rsidRPr="00E30481">
              <w:rPr>
                <w:color w:val="00B0F0"/>
              </w:rPr>
              <w:t xml:space="preserve"> Mindestanforderungen gegeben</w:t>
            </w:r>
          </w:p>
        </w:tc>
        <w:tc>
          <w:tcPr>
            <w:tcW w:w="866" w:type="pct"/>
          </w:tcPr>
          <w:p w14:paraId="777DB687" w14:textId="031706D7" w:rsidR="006C2550" w:rsidRPr="00E30481" w:rsidRDefault="006C2550" w:rsidP="006C255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 xml:space="preserve">Sich mit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  <w:r w:rsidRPr="00E30481">
              <w:rPr>
                <w:color w:val="00B0F0"/>
              </w:rPr>
              <w:t xml:space="preserve"> auseinandersetzen</w:t>
            </w:r>
          </w:p>
        </w:tc>
      </w:tr>
      <w:tr w:rsidR="006C2550" w:rsidRPr="00C04069" w14:paraId="75493AE8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0F0EC91" w14:textId="17DF710B" w:rsidR="006C2550" w:rsidRPr="004547D4" w:rsidRDefault="006C2550" w:rsidP="006C2550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14.01.</w:t>
            </w:r>
          </w:p>
        </w:tc>
        <w:tc>
          <w:tcPr>
            <w:tcW w:w="423" w:type="pct"/>
          </w:tcPr>
          <w:p w14:paraId="45B04B0C" w14:textId="22FFD07A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Grobes Programm haben</w:t>
            </w:r>
          </w:p>
        </w:tc>
        <w:tc>
          <w:tcPr>
            <w:tcW w:w="957" w:type="pct"/>
          </w:tcPr>
          <w:p w14:paraId="173BD312" w14:textId="4AEDAC8A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Eine Idee der GUI haben</w:t>
            </w:r>
          </w:p>
        </w:tc>
        <w:tc>
          <w:tcPr>
            <w:tcW w:w="667" w:type="pct"/>
          </w:tcPr>
          <w:p w14:paraId="6D1D067E" w14:textId="1B010A45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>-</w:t>
            </w:r>
          </w:p>
        </w:tc>
        <w:tc>
          <w:tcPr>
            <w:tcW w:w="1064" w:type="pct"/>
          </w:tcPr>
          <w:p w14:paraId="0D8F0F61" w14:textId="11F3AE45" w:rsidR="006C2550" w:rsidRPr="00E30481" w:rsidRDefault="006C2550" w:rsidP="006C2550">
            <w:pPr>
              <w:spacing w:line="240" w:lineRule="auto"/>
              <w:rPr>
                <w:color w:val="00B0F0"/>
              </w:rPr>
            </w:pPr>
            <w:r w:rsidRPr="00E30481">
              <w:rPr>
                <w:color w:val="00B0F0"/>
              </w:rPr>
              <w:t xml:space="preserve">Eine grobe GUI im </w:t>
            </w:r>
            <w:proofErr w:type="spellStart"/>
            <w:r w:rsidRPr="00E30481">
              <w:rPr>
                <w:color w:val="00B0F0"/>
              </w:rPr>
              <w:t>AppInventor</w:t>
            </w:r>
            <w:proofErr w:type="spellEnd"/>
            <w:r w:rsidRPr="00E30481">
              <w:rPr>
                <w:color w:val="00B0F0"/>
              </w:rPr>
              <w:t xml:space="preserve"> ist fertig</w:t>
            </w:r>
          </w:p>
        </w:tc>
        <w:tc>
          <w:tcPr>
            <w:tcW w:w="866" w:type="pct"/>
          </w:tcPr>
          <w:p w14:paraId="444DBC9A" w14:textId="4C713F31" w:rsidR="006C2550" w:rsidRPr="00E30481" w:rsidRDefault="006C2550" w:rsidP="006C2550">
            <w:pPr>
              <w:spacing w:line="240" w:lineRule="auto"/>
              <w:jc w:val="center"/>
              <w:rPr>
                <w:color w:val="00B0F0"/>
              </w:rPr>
            </w:pPr>
            <w:r w:rsidRPr="00E30481">
              <w:rPr>
                <w:color w:val="00B0F0"/>
              </w:rPr>
              <w:t>Schönere GUI machen</w:t>
            </w:r>
          </w:p>
        </w:tc>
      </w:tr>
      <w:tr w:rsidR="00B06064" w:rsidRPr="00C04069" w14:paraId="559856A5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1565C3C1" w14:textId="796A9756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18.01.</w:t>
            </w:r>
          </w:p>
        </w:tc>
        <w:tc>
          <w:tcPr>
            <w:tcW w:w="423" w:type="pct"/>
          </w:tcPr>
          <w:p w14:paraId="7C13851F" w14:textId="465F935F" w:rsidR="00B06064" w:rsidRPr="004547D4" w:rsidRDefault="00B06064" w:rsidP="00B06064">
            <w:pPr>
              <w:spacing w:line="240" w:lineRule="auto"/>
            </w:pPr>
            <w:r>
              <w:t>Neue Idee</w:t>
            </w:r>
          </w:p>
        </w:tc>
        <w:tc>
          <w:tcPr>
            <w:tcW w:w="957" w:type="pct"/>
          </w:tcPr>
          <w:p w14:paraId="13E6F771" w14:textId="5BA58BA9" w:rsidR="00B06064" w:rsidRPr="00C04069" w:rsidRDefault="00B06064" w:rsidP="00B06064">
            <w:pPr>
              <w:spacing w:line="240" w:lineRule="auto"/>
            </w:pPr>
            <w:r>
              <w:t>Ausarbeitung der Beschreibung vom Vokalbeltrainer</w:t>
            </w:r>
          </w:p>
        </w:tc>
        <w:tc>
          <w:tcPr>
            <w:tcW w:w="667" w:type="pct"/>
          </w:tcPr>
          <w:p w14:paraId="1EAF6339" w14:textId="48CB4A16" w:rsidR="00B06064" w:rsidRDefault="00B06064" w:rsidP="00B06064">
            <w:pPr>
              <w:spacing w:line="240" w:lineRule="auto"/>
            </w:pPr>
          </w:p>
        </w:tc>
        <w:tc>
          <w:tcPr>
            <w:tcW w:w="1064" w:type="pct"/>
          </w:tcPr>
          <w:p w14:paraId="497E4BE3" w14:textId="0543B7B2" w:rsidR="00B06064" w:rsidRDefault="00E30481" w:rsidP="00B06064">
            <w:pPr>
              <w:spacing w:line="240" w:lineRule="auto"/>
            </w:pPr>
            <w:r>
              <w:t>Idee gefunden und gut Ausgebaut</w:t>
            </w:r>
          </w:p>
        </w:tc>
        <w:tc>
          <w:tcPr>
            <w:tcW w:w="866" w:type="pct"/>
          </w:tcPr>
          <w:p w14:paraId="0D321690" w14:textId="78EBBEAA" w:rsidR="00B06064" w:rsidRDefault="00B06064" w:rsidP="00E30481">
            <w:pPr>
              <w:spacing w:line="240" w:lineRule="auto"/>
            </w:pPr>
            <w:r>
              <w:t>Wie können wir unsere Ideen umsetzten? Wer übernimmt welchen Teil des Projektes?</w:t>
            </w:r>
          </w:p>
        </w:tc>
      </w:tr>
      <w:tr w:rsidR="00B06064" w:rsidRPr="00C04069" w14:paraId="14BE38AD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5040EAF5" w14:textId="17D22B75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21.01.</w:t>
            </w:r>
          </w:p>
        </w:tc>
        <w:tc>
          <w:tcPr>
            <w:tcW w:w="423" w:type="pct"/>
          </w:tcPr>
          <w:p w14:paraId="65828BDF" w14:textId="06FE6BA9" w:rsidR="00B06064" w:rsidRPr="004547D4" w:rsidRDefault="00B06064" w:rsidP="00B06064">
            <w:pPr>
              <w:spacing w:line="240" w:lineRule="auto"/>
            </w:pPr>
            <w:r>
              <w:t>Einteilung von Arbeit</w:t>
            </w:r>
          </w:p>
        </w:tc>
        <w:tc>
          <w:tcPr>
            <w:tcW w:w="957" w:type="pct"/>
          </w:tcPr>
          <w:p w14:paraId="5C3CE62B" w14:textId="6974D516" w:rsidR="00B06064" w:rsidRPr="00C04069" w:rsidRDefault="00B06064" w:rsidP="00B06064">
            <w:pPr>
              <w:spacing w:line="240" w:lineRule="auto"/>
            </w:pPr>
            <w:r>
              <w:t xml:space="preserve">Jeder bekommt einen Aufgabenbereich zugeteilt </w:t>
            </w:r>
          </w:p>
        </w:tc>
        <w:tc>
          <w:tcPr>
            <w:tcW w:w="667" w:type="pct"/>
          </w:tcPr>
          <w:p w14:paraId="2756D8A3" w14:textId="421F8AA7" w:rsidR="00B06064" w:rsidRDefault="00B06064" w:rsidP="00B06064">
            <w:pPr>
              <w:spacing w:line="240" w:lineRule="auto"/>
            </w:pPr>
            <w:r>
              <w:t xml:space="preserve">Interessenkonflikt </w:t>
            </w:r>
          </w:p>
        </w:tc>
        <w:tc>
          <w:tcPr>
            <w:tcW w:w="1064" w:type="pct"/>
          </w:tcPr>
          <w:p w14:paraId="49C1B6F6" w14:textId="4F170474" w:rsidR="00B06064" w:rsidRDefault="00B06064" w:rsidP="00B06064">
            <w:pPr>
              <w:spacing w:line="240" w:lineRule="auto"/>
            </w:pPr>
            <w:r>
              <w:t>Gerechte Einteilung der Arbeit</w:t>
            </w:r>
          </w:p>
        </w:tc>
        <w:tc>
          <w:tcPr>
            <w:tcW w:w="866" w:type="pct"/>
          </w:tcPr>
          <w:p w14:paraId="2794DBBA" w14:textId="4112C389" w:rsidR="00B06064" w:rsidRDefault="00B06064" w:rsidP="00B06064">
            <w:pPr>
              <w:spacing w:line="240" w:lineRule="auto"/>
            </w:pPr>
            <w:r>
              <w:t>Anfang mit dem eigenen Aufgabenbereich</w:t>
            </w:r>
          </w:p>
        </w:tc>
      </w:tr>
      <w:tr w:rsidR="00B06064" w:rsidRPr="00C04069" w14:paraId="3888AB2B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09110F9" w14:textId="0CF972C1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25.01.</w:t>
            </w:r>
          </w:p>
        </w:tc>
        <w:tc>
          <w:tcPr>
            <w:tcW w:w="423" w:type="pct"/>
          </w:tcPr>
          <w:p w14:paraId="38450F47" w14:textId="06385480" w:rsidR="00B06064" w:rsidRPr="004547D4" w:rsidRDefault="00B06064" w:rsidP="00B06064">
            <w:pPr>
              <w:spacing w:line="240" w:lineRule="auto"/>
            </w:pPr>
            <w:r>
              <w:t>Einarbeitung in das jeweilige Thema</w:t>
            </w:r>
          </w:p>
        </w:tc>
        <w:tc>
          <w:tcPr>
            <w:tcW w:w="957" w:type="pct"/>
          </w:tcPr>
          <w:p w14:paraId="4C67E312" w14:textId="07E5345B" w:rsidR="00B06064" w:rsidRPr="00C04069" w:rsidRDefault="00B06064" w:rsidP="00B06064">
            <w:pPr>
              <w:spacing w:line="240" w:lineRule="auto"/>
            </w:pPr>
            <w:r>
              <w:t>Jeder fängt an eigenständig zu arbeiten</w:t>
            </w:r>
          </w:p>
        </w:tc>
        <w:tc>
          <w:tcPr>
            <w:tcW w:w="667" w:type="pct"/>
          </w:tcPr>
          <w:p w14:paraId="487EFFEE" w14:textId="08F00779" w:rsidR="00B06064" w:rsidRDefault="00B06064" w:rsidP="00B06064">
            <w:pPr>
              <w:spacing w:line="240" w:lineRule="auto"/>
            </w:pPr>
            <w:r>
              <w:t>Kleinere Probleme</w:t>
            </w:r>
          </w:p>
        </w:tc>
        <w:tc>
          <w:tcPr>
            <w:tcW w:w="1064" w:type="pct"/>
          </w:tcPr>
          <w:p w14:paraId="4B2D37DC" w14:textId="6428AEFC" w:rsidR="00B06064" w:rsidRDefault="00B06064" w:rsidP="00B06064">
            <w:pPr>
              <w:spacing w:line="240" w:lineRule="auto"/>
            </w:pPr>
            <w:r>
              <w:t xml:space="preserve">Anfang mit seiner richtigen Arbeit, Problembehebung durch Hilfe von anderen </w:t>
            </w:r>
          </w:p>
        </w:tc>
        <w:tc>
          <w:tcPr>
            <w:tcW w:w="866" w:type="pct"/>
          </w:tcPr>
          <w:p w14:paraId="20C4CA11" w14:textId="363FD8C9" w:rsidR="00B06064" w:rsidRDefault="00B06064" w:rsidP="00B06064">
            <w:pPr>
              <w:spacing w:line="240" w:lineRule="auto"/>
            </w:pPr>
            <w:r>
              <w:t>Weiter arbeiten und detaillierteres verfeinern</w:t>
            </w:r>
          </w:p>
        </w:tc>
      </w:tr>
      <w:tr w:rsidR="00B06064" w:rsidRPr="00C04069" w14:paraId="764EC256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6E1B64EA" w14:textId="07218873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28.01.</w:t>
            </w:r>
          </w:p>
        </w:tc>
        <w:tc>
          <w:tcPr>
            <w:tcW w:w="423" w:type="pct"/>
          </w:tcPr>
          <w:p w14:paraId="2BFB4C1C" w14:textId="67DA61F0" w:rsidR="00B06064" w:rsidRPr="004547D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957" w:type="pct"/>
          </w:tcPr>
          <w:p w14:paraId="62A3A59D" w14:textId="5FD71DB6" w:rsidR="00B06064" w:rsidRPr="00C04069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667" w:type="pct"/>
          </w:tcPr>
          <w:p w14:paraId="3B1550E7" w14:textId="5A9BB458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1064" w:type="pct"/>
          </w:tcPr>
          <w:p w14:paraId="3BCD71BB" w14:textId="1AA750D1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866" w:type="pct"/>
          </w:tcPr>
          <w:p w14:paraId="5390D52B" w14:textId="1FD42FC7" w:rsidR="00B06064" w:rsidRDefault="00B06064" w:rsidP="00B06064">
            <w:pPr>
              <w:spacing w:line="240" w:lineRule="auto"/>
              <w:jc w:val="center"/>
            </w:pPr>
            <w:r>
              <w:t>- (Zeugnisse)</w:t>
            </w:r>
          </w:p>
        </w:tc>
      </w:tr>
      <w:tr w:rsidR="00B06064" w:rsidRPr="00C04069" w14:paraId="254A8085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468256C7" w14:textId="1CD9D7CE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lastRenderedPageBreak/>
              <w:t>08.02.</w:t>
            </w:r>
          </w:p>
        </w:tc>
        <w:tc>
          <w:tcPr>
            <w:tcW w:w="423" w:type="pct"/>
          </w:tcPr>
          <w:p w14:paraId="1147DBC0" w14:textId="20DB530F" w:rsidR="00B06064" w:rsidRPr="002119AA" w:rsidRDefault="00B06064" w:rsidP="00B06064">
            <w:pPr>
              <w:spacing w:line="240" w:lineRule="auto"/>
            </w:pPr>
            <w:r w:rsidRPr="002119AA">
              <w:t>Neue Projekttagebuch schreiben</w:t>
            </w:r>
          </w:p>
        </w:tc>
        <w:tc>
          <w:tcPr>
            <w:tcW w:w="957" w:type="pct"/>
          </w:tcPr>
          <w:p w14:paraId="0CC604DB" w14:textId="07E8FADF" w:rsidR="00B06064" w:rsidRPr="002119AA" w:rsidRDefault="00B06064" w:rsidP="00B06064">
            <w:pPr>
              <w:spacing w:line="240" w:lineRule="auto"/>
            </w:pPr>
            <w:r w:rsidRPr="002119AA">
              <w:t>Verfeinern des Programmes und neu schreiben von Projekttagebuch</w:t>
            </w:r>
          </w:p>
        </w:tc>
        <w:tc>
          <w:tcPr>
            <w:tcW w:w="667" w:type="pct"/>
          </w:tcPr>
          <w:p w14:paraId="23B51090" w14:textId="3C7651FC" w:rsidR="00B06064" w:rsidRPr="002119AA" w:rsidRDefault="00B06064" w:rsidP="00B06064">
            <w:pPr>
              <w:spacing w:line="240" w:lineRule="auto"/>
            </w:pPr>
          </w:p>
        </w:tc>
        <w:tc>
          <w:tcPr>
            <w:tcW w:w="1064" w:type="pct"/>
          </w:tcPr>
          <w:p w14:paraId="74493755" w14:textId="2A0E732C" w:rsidR="00B06064" w:rsidRPr="002119AA" w:rsidRDefault="00E56C1A" w:rsidP="00B06064">
            <w:pPr>
              <w:spacing w:line="240" w:lineRule="auto"/>
            </w:pPr>
            <w:r w:rsidRPr="002119AA">
              <w:t>Projekttagebuch ist fertig; GUI wurde Benutzerfreundlicher gestaltet</w:t>
            </w:r>
          </w:p>
        </w:tc>
        <w:tc>
          <w:tcPr>
            <w:tcW w:w="866" w:type="pct"/>
          </w:tcPr>
          <w:p w14:paraId="37DC9B9C" w14:textId="54E4C65F" w:rsidR="00B06064" w:rsidRPr="002119AA" w:rsidRDefault="00E56C1A" w:rsidP="00E56C1A">
            <w:pPr>
              <w:spacing w:line="240" w:lineRule="auto"/>
            </w:pPr>
            <w:r w:rsidRPr="002119AA">
              <w:t>GUI kann noch weiter verfeinert werden</w:t>
            </w:r>
          </w:p>
        </w:tc>
      </w:tr>
      <w:tr w:rsidR="00B06064" w:rsidRPr="00C04069" w14:paraId="7D7DAD7E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635921B" w14:textId="56BBAF64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11.02.</w:t>
            </w:r>
          </w:p>
        </w:tc>
        <w:tc>
          <w:tcPr>
            <w:tcW w:w="423" w:type="pct"/>
          </w:tcPr>
          <w:p w14:paraId="4032EED3" w14:textId="7B40478B" w:rsidR="00B06064" w:rsidRPr="002119AA" w:rsidRDefault="00E56C1A" w:rsidP="00B06064">
            <w:pPr>
              <w:spacing w:line="240" w:lineRule="auto"/>
            </w:pPr>
            <w:r w:rsidRPr="002119AA">
              <w:t xml:space="preserve">Datenbanken Ausbau </w:t>
            </w:r>
          </w:p>
        </w:tc>
        <w:tc>
          <w:tcPr>
            <w:tcW w:w="957" w:type="pct"/>
          </w:tcPr>
          <w:p w14:paraId="7D00E665" w14:textId="4B1C0EED" w:rsidR="00B06064" w:rsidRPr="002119AA" w:rsidRDefault="00E56C1A" w:rsidP="00B06064">
            <w:pPr>
              <w:spacing w:line="240" w:lineRule="auto"/>
            </w:pPr>
            <w:r w:rsidRPr="002119AA">
              <w:t>Vereinfachung der Datenbanken zur Nutzerfreundlicheren Eingabe</w:t>
            </w:r>
          </w:p>
        </w:tc>
        <w:tc>
          <w:tcPr>
            <w:tcW w:w="667" w:type="pct"/>
          </w:tcPr>
          <w:p w14:paraId="2693B76A" w14:textId="5F4E0AF7" w:rsidR="00B06064" w:rsidRPr="002119AA" w:rsidRDefault="00E56C1A" w:rsidP="00B06064">
            <w:pPr>
              <w:spacing w:line="240" w:lineRule="auto"/>
            </w:pPr>
            <w:r w:rsidRPr="002119AA">
              <w:t>Datenbanken überschneiden sich oder nicht ausführbar für das Programm</w:t>
            </w:r>
          </w:p>
        </w:tc>
        <w:tc>
          <w:tcPr>
            <w:tcW w:w="1064" w:type="pct"/>
          </w:tcPr>
          <w:p w14:paraId="0BF027C4" w14:textId="5A8E8DD2" w:rsidR="00B06064" w:rsidRPr="002119AA" w:rsidRDefault="00E56C1A" w:rsidP="00B06064">
            <w:pPr>
              <w:spacing w:line="240" w:lineRule="auto"/>
            </w:pPr>
            <w:r w:rsidRPr="002119AA">
              <w:t>Lateinische Datenbank ist funktionsfähig</w:t>
            </w:r>
          </w:p>
        </w:tc>
        <w:tc>
          <w:tcPr>
            <w:tcW w:w="866" w:type="pct"/>
          </w:tcPr>
          <w:p w14:paraId="7621884C" w14:textId="77777777" w:rsidR="00B06064" w:rsidRPr="002119AA" w:rsidRDefault="00E56C1A" w:rsidP="00E56C1A">
            <w:pPr>
              <w:spacing w:line="240" w:lineRule="auto"/>
            </w:pPr>
            <w:r w:rsidRPr="002119AA">
              <w:t>Englische Datenbank hinzufügen</w:t>
            </w:r>
          </w:p>
          <w:p w14:paraId="17323DE8" w14:textId="1E8F2F97" w:rsidR="00E56C1A" w:rsidRPr="002119AA" w:rsidRDefault="00E56C1A" w:rsidP="00E56C1A">
            <w:pPr>
              <w:spacing w:line="240" w:lineRule="auto"/>
            </w:pPr>
          </w:p>
        </w:tc>
      </w:tr>
      <w:tr w:rsidR="00B06064" w:rsidRPr="00C04069" w14:paraId="2BF2D08C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5431040" w14:textId="779313D3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15.02</w:t>
            </w:r>
          </w:p>
        </w:tc>
        <w:tc>
          <w:tcPr>
            <w:tcW w:w="423" w:type="pct"/>
          </w:tcPr>
          <w:p w14:paraId="68D32810" w14:textId="6FA685DE" w:rsidR="00B06064" w:rsidRPr="002119AA" w:rsidRDefault="00E56C1A" w:rsidP="00B06064">
            <w:pPr>
              <w:spacing w:line="240" w:lineRule="auto"/>
            </w:pPr>
            <w:r w:rsidRPr="002119AA">
              <w:t>Datenbank Ausbau und GUI Ausbau</w:t>
            </w:r>
          </w:p>
        </w:tc>
        <w:tc>
          <w:tcPr>
            <w:tcW w:w="957" w:type="pct"/>
          </w:tcPr>
          <w:p w14:paraId="07B4CC3A" w14:textId="4B650ED5" w:rsidR="00B06064" w:rsidRPr="002119AA" w:rsidRDefault="00E56C1A" w:rsidP="00B06064">
            <w:pPr>
              <w:spacing w:line="240" w:lineRule="auto"/>
            </w:pPr>
            <w:r w:rsidRPr="002119AA">
              <w:t>Skalierung von der GUI auch beim Großbildschirm, englische Datenbank funktionsfähig machen</w:t>
            </w:r>
          </w:p>
        </w:tc>
        <w:tc>
          <w:tcPr>
            <w:tcW w:w="667" w:type="pct"/>
          </w:tcPr>
          <w:p w14:paraId="3E0B7B74" w14:textId="02E42B40" w:rsidR="00B06064" w:rsidRPr="002119AA" w:rsidRDefault="00E56C1A" w:rsidP="00B06064">
            <w:pPr>
              <w:spacing w:line="240" w:lineRule="auto"/>
            </w:pPr>
            <w:r w:rsidRPr="002119AA">
              <w:t>GUI nicht passend gestaltet</w:t>
            </w:r>
          </w:p>
        </w:tc>
        <w:tc>
          <w:tcPr>
            <w:tcW w:w="1064" w:type="pct"/>
          </w:tcPr>
          <w:p w14:paraId="598BD553" w14:textId="602AA7AB" w:rsidR="00B06064" w:rsidRPr="002119AA" w:rsidRDefault="00E56C1A" w:rsidP="00B06064">
            <w:pPr>
              <w:spacing w:line="240" w:lineRule="auto"/>
            </w:pPr>
            <w:r w:rsidRPr="002119AA">
              <w:t>GUI nimmt so langsam seine richtig Form an</w:t>
            </w:r>
          </w:p>
        </w:tc>
        <w:tc>
          <w:tcPr>
            <w:tcW w:w="866" w:type="pct"/>
          </w:tcPr>
          <w:p w14:paraId="6483B63B" w14:textId="284E995E" w:rsidR="00B06064" w:rsidRPr="002119AA" w:rsidRDefault="00E56C1A" w:rsidP="00E56C1A">
            <w:pPr>
              <w:spacing w:line="240" w:lineRule="auto"/>
            </w:pPr>
            <w:r w:rsidRPr="002119AA">
              <w:t>GUI weiter verfeinern und Ausprobieren</w:t>
            </w:r>
          </w:p>
        </w:tc>
      </w:tr>
      <w:tr w:rsidR="00B06064" w:rsidRPr="00C04069" w14:paraId="4829AB17" w14:textId="77777777" w:rsidTr="00562570">
        <w:trPr>
          <w:gridAfter w:val="1"/>
          <w:wAfter w:w="866" w:type="pct"/>
          <w:cantSplit/>
          <w:trHeight w:val="2098"/>
        </w:trPr>
        <w:tc>
          <w:tcPr>
            <w:tcW w:w="157" w:type="pct"/>
            <w:textDirection w:val="tbRl"/>
            <w:vAlign w:val="center"/>
          </w:tcPr>
          <w:p w14:paraId="3B28940B" w14:textId="5940B460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18.02</w:t>
            </w:r>
          </w:p>
        </w:tc>
        <w:tc>
          <w:tcPr>
            <w:tcW w:w="423" w:type="pct"/>
          </w:tcPr>
          <w:p w14:paraId="4E6F2DBF" w14:textId="77777777" w:rsidR="00B06064" w:rsidRDefault="00D07C55" w:rsidP="00B06064">
            <w:pPr>
              <w:spacing w:line="240" w:lineRule="auto"/>
            </w:pPr>
            <w:r>
              <w:t>Auswahlbildschirm für vers. Sprachen programmieren</w:t>
            </w:r>
          </w:p>
          <w:p w14:paraId="1EC44962" w14:textId="60E5325A" w:rsidR="00D07C55" w:rsidRPr="002119AA" w:rsidRDefault="00D07C55" w:rsidP="00B06064">
            <w:pPr>
              <w:spacing w:line="240" w:lineRule="auto"/>
            </w:pPr>
            <w:r>
              <w:t>Weitere Datenbanken anfertigen</w:t>
            </w:r>
          </w:p>
        </w:tc>
        <w:tc>
          <w:tcPr>
            <w:tcW w:w="957" w:type="pct"/>
          </w:tcPr>
          <w:p w14:paraId="6B3FF0D7" w14:textId="575AD91F" w:rsidR="00B06064" w:rsidRPr="002119AA" w:rsidRDefault="00D07C55" w:rsidP="00B06064">
            <w:pPr>
              <w:spacing w:line="240" w:lineRule="auto"/>
            </w:pPr>
            <w:r>
              <w:t>Auswahlbildschirm zwei Buttons (Latein und Englisch); eine franz. Vokabelliste</w:t>
            </w:r>
          </w:p>
        </w:tc>
        <w:tc>
          <w:tcPr>
            <w:tcW w:w="667" w:type="pct"/>
          </w:tcPr>
          <w:p w14:paraId="0F0769CF" w14:textId="4B4FF1DF" w:rsidR="00B06064" w:rsidRPr="002119AA" w:rsidRDefault="00D07C55" w:rsidP="00B06064">
            <w:pPr>
              <w:spacing w:line="240" w:lineRule="auto"/>
            </w:pPr>
            <w:r>
              <w:t>Auswahlbildschirm kann nicht angezeigt werden; Buttons funktionieren nicht</w:t>
            </w:r>
          </w:p>
        </w:tc>
        <w:tc>
          <w:tcPr>
            <w:tcW w:w="1064" w:type="pct"/>
          </w:tcPr>
          <w:p w14:paraId="2A72EDDC" w14:textId="79F6B035" w:rsidR="00B06064" w:rsidRPr="002119AA" w:rsidRDefault="0062596E" w:rsidP="00B06064">
            <w:pPr>
              <w:spacing w:line="240" w:lineRule="auto"/>
            </w:pPr>
            <w:r>
              <w:t xml:space="preserve">Die </w:t>
            </w:r>
            <w:proofErr w:type="spellStart"/>
            <w:r>
              <w:t>Widgets</w:t>
            </w:r>
            <w:proofErr w:type="spellEnd"/>
            <w:r>
              <w:t xml:space="preserve"> des Auswahlmenüs wurden erfolgreich implementiert</w:t>
            </w:r>
          </w:p>
        </w:tc>
        <w:tc>
          <w:tcPr>
            <w:tcW w:w="866" w:type="pct"/>
          </w:tcPr>
          <w:p w14:paraId="161BEB97" w14:textId="64210995" w:rsidR="00B06064" w:rsidRPr="002119AA" w:rsidRDefault="0062596E" w:rsidP="00D55B8E">
            <w:pPr>
              <w:spacing w:line="240" w:lineRule="auto"/>
            </w:pPr>
            <w:r>
              <w:t>Programmierung der Buttons, Verschönerung</w:t>
            </w:r>
          </w:p>
        </w:tc>
      </w:tr>
    </w:tbl>
    <w:p w14:paraId="52F32C3A" w14:textId="534869FB" w:rsidR="004547D4" w:rsidRDefault="004547D4">
      <w:r>
        <w:t>Präsentation des vollständigen Projekts, späteste Abgabe der geforderten Dokumente: 15.02.2022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73"/>
        <w:gridCol w:w="2573"/>
        <w:gridCol w:w="2573"/>
        <w:gridCol w:w="2574"/>
        <w:gridCol w:w="2574"/>
        <w:gridCol w:w="2574"/>
      </w:tblGrid>
      <w:tr w:rsidR="00AF46C6" w14:paraId="1E6CF33D" w14:textId="77777777" w:rsidTr="00AF46C6">
        <w:tc>
          <w:tcPr>
            <w:tcW w:w="2573" w:type="dxa"/>
          </w:tcPr>
          <w:p w14:paraId="381D9597" w14:textId="5D60E96A" w:rsidR="00AF46C6" w:rsidRDefault="00AF46C6">
            <w:r>
              <w:lastRenderedPageBreak/>
              <w:t>22.02</w:t>
            </w:r>
          </w:p>
        </w:tc>
        <w:tc>
          <w:tcPr>
            <w:tcW w:w="2573" w:type="dxa"/>
          </w:tcPr>
          <w:p w14:paraId="6200A18A" w14:textId="176F6BFA" w:rsidR="00AF46C6" w:rsidRDefault="00AF46C6">
            <w:r>
              <w:t>Fehlerbehebung</w:t>
            </w:r>
          </w:p>
        </w:tc>
        <w:tc>
          <w:tcPr>
            <w:tcW w:w="2573" w:type="dxa"/>
          </w:tcPr>
          <w:p w14:paraId="4D42033F" w14:textId="00270DE8" w:rsidR="00AF46C6" w:rsidRDefault="00AF46C6">
            <w:r>
              <w:t>Fehler + Bugs im Hauptprog</w:t>
            </w:r>
            <w:r w:rsidR="00EB20D4">
              <w:t>r</w:t>
            </w:r>
            <w:r>
              <w:t>amm entfernen</w:t>
            </w:r>
          </w:p>
        </w:tc>
        <w:tc>
          <w:tcPr>
            <w:tcW w:w="2574" w:type="dxa"/>
          </w:tcPr>
          <w:p w14:paraId="7883791A" w14:textId="77777777" w:rsidR="00AF46C6" w:rsidRDefault="00AF46C6"/>
        </w:tc>
        <w:tc>
          <w:tcPr>
            <w:tcW w:w="2574" w:type="dxa"/>
          </w:tcPr>
          <w:p w14:paraId="66C9C5E4" w14:textId="6409EB6F" w:rsidR="00AF46C6" w:rsidRDefault="00524B6A">
            <w:r>
              <w:t>Viele Fehler konnten behoben werden + Programm ein wenig vereinfacht werden</w:t>
            </w:r>
          </w:p>
        </w:tc>
        <w:tc>
          <w:tcPr>
            <w:tcW w:w="2574" w:type="dxa"/>
          </w:tcPr>
          <w:p w14:paraId="65B9A7F3" w14:textId="74C6BB35" w:rsidR="00AF46C6" w:rsidRDefault="00524B6A">
            <w:r>
              <w:t>Programm weiter vereinfachen + Fehler beheben</w:t>
            </w:r>
          </w:p>
        </w:tc>
      </w:tr>
      <w:tr w:rsidR="00AF46C6" w14:paraId="740B1381" w14:textId="77777777" w:rsidTr="00AF46C6">
        <w:tc>
          <w:tcPr>
            <w:tcW w:w="2573" w:type="dxa"/>
          </w:tcPr>
          <w:p w14:paraId="54BC3C75" w14:textId="5C1C6855" w:rsidR="00AF46C6" w:rsidRDefault="00AF46C6">
            <w:r>
              <w:t>25.02</w:t>
            </w:r>
          </w:p>
        </w:tc>
        <w:tc>
          <w:tcPr>
            <w:tcW w:w="2573" w:type="dxa"/>
          </w:tcPr>
          <w:p w14:paraId="5468316A" w14:textId="79AD5D34" w:rsidR="00EB20D4" w:rsidRDefault="00EB20D4">
            <w:r>
              <w:t xml:space="preserve">Französisch implementieren </w:t>
            </w:r>
          </w:p>
        </w:tc>
        <w:tc>
          <w:tcPr>
            <w:tcW w:w="2573" w:type="dxa"/>
          </w:tcPr>
          <w:p w14:paraId="3C3C9257" w14:textId="4286FC0F" w:rsidR="00AF46C6" w:rsidRDefault="00EB20D4">
            <w:r>
              <w:t xml:space="preserve">Tabelle in der Vokabeldatenbank </w:t>
            </w:r>
          </w:p>
        </w:tc>
        <w:tc>
          <w:tcPr>
            <w:tcW w:w="2574" w:type="dxa"/>
          </w:tcPr>
          <w:p w14:paraId="7AC6DD7B" w14:textId="77777777" w:rsidR="00AF46C6" w:rsidRDefault="00AF46C6"/>
        </w:tc>
        <w:tc>
          <w:tcPr>
            <w:tcW w:w="2574" w:type="dxa"/>
          </w:tcPr>
          <w:p w14:paraId="3A2BBBA2" w14:textId="13FFEAF5" w:rsidR="00AF46C6" w:rsidRDefault="00EB20D4">
            <w:r>
              <w:t>Tabelle wurde zur Hälfte erstellt</w:t>
            </w:r>
          </w:p>
        </w:tc>
        <w:tc>
          <w:tcPr>
            <w:tcW w:w="2574" w:type="dxa"/>
          </w:tcPr>
          <w:p w14:paraId="3ACA0ABF" w14:textId="5E33B156" w:rsidR="00AF46C6" w:rsidRDefault="00EB20D4">
            <w:r>
              <w:t>Vervollständigung der Tabelle</w:t>
            </w:r>
          </w:p>
        </w:tc>
      </w:tr>
      <w:tr w:rsidR="00AF46C6" w14:paraId="4857FEFE" w14:textId="77777777" w:rsidTr="00AF46C6">
        <w:tc>
          <w:tcPr>
            <w:tcW w:w="2573" w:type="dxa"/>
          </w:tcPr>
          <w:p w14:paraId="67F83F10" w14:textId="67B09D5C" w:rsidR="00AF46C6" w:rsidRDefault="00AF46C6">
            <w:r>
              <w:t>1.03</w:t>
            </w:r>
          </w:p>
        </w:tc>
        <w:tc>
          <w:tcPr>
            <w:tcW w:w="2573" w:type="dxa"/>
          </w:tcPr>
          <w:p w14:paraId="0AEC7A25" w14:textId="565E4E25" w:rsidR="00EB20D4" w:rsidRDefault="00EB20D4">
            <w:r>
              <w:t>Vervollständigung siehe 25.02.2022</w:t>
            </w:r>
          </w:p>
          <w:p w14:paraId="7AE8C731" w14:textId="47752E53" w:rsidR="00C0148F" w:rsidRDefault="00C0148F">
            <w:r>
              <w:t>Programm weniger fehleranfälliger machen</w:t>
            </w:r>
          </w:p>
          <w:p w14:paraId="399824C0" w14:textId="73792E27" w:rsidR="00EB20D4" w:rsidRDefault="00EB20D4"/>
        </w:tc>
        <w:tc>
          <w:tcPr>
            <w:tcW w:w="2573" w:type="dxa"/>
          </w:tcPr>
          <w:p w14:paraId="1CC6AEB9" w14:textId="63E5062F" w:rsidR="00AF46C6" w:rsidRDefault="00C0148F">
            <w:r>
              <w:t>Umlaute verhindern</w:t>
            </w:r>
          </w:p>
        </w:tc>
        <w:tc>
          <w:tcPr>
            <w:tcW w:w="2574" w:type="dxa"/>
          </w:tcPr>
          <w:p w14:paraId="0D29A1F0" w14:textId="77777777" w:rsidR="00AF46C6" w:rsidRDefault="00AF46C6"/>
        </w:tc>
        <w:tc>
          <w:tcPr>
            <w:tcW w:w="2574" w:type="dxa"/>
          </w:tcPr>
          <w:p w14:paraId="1136268B" w14:textId="22DD0E2C" w:rsidR="00AF46C6" w:rsidRDefault="0002787B" w:rsidP="0002787B">
            <w:r>
              <w:t>Umlaute verhindert</w:t>
            </w:r>
          </w:p>
        </w:tc>
        <w:tc>
          <w:tcPr>
            <w:tcW w:w="2574" w:type="dxa"/>
          </w:tcPr>
          <w:p w14:paraId="07B50B11" w14:textId="77777777" w:rsidR="0002787B" w:rsidRDefault="0002787B" w:rsidP="0002787B">
            <w:r>
              <w:t>Programm weniger fehleranfälliger machen</w:t>
            </w:r>
          </w:p>
          <w:p w14:paraId="6571585E" w14:textId="77777777" w:rsidR="00AF46C6" w:rsidRDefault="00AF46C6"/>
        </w:tc>
      </w:tr>
      <w:tr w:rsidR="00AF46C6" w14:paraId="4D967B55" w14:textId="77777777" w:rsidTr="00AF46C6">
        <w:tc>
          <w:tcPr>
            <w:tcW w:w="2573" w:type="dxa"/>
          </w:tcPr>
          <w:p w14:paraId="72DE1EE0" w14:textId="1222B613" w:rsidR="00AF46C6" w:rsidRDefault="00AF46C6">
            <w:r>
              <w:t>4.03</w:t>
            </w:r>
          </w:p>
        </w:tc>
        <w:tc>
          <w:tcPr>
            <w:tcW w:w="2573" w:type="dxa"/>
          </w:tcPr>
          <w:p w14:paraId="4E5377F4" w14:textId="0453AFBA" w:rsidR="00AF46C6" w:rsidRDefault="0002787B">
            <w:r>
              <w:t>GUI ansprechender machen</w:t>
            </w:r>
          </w:p>
        </w:tc>
        <w:tc>
          <w:tcPr>
            <w:tcW w:w="2573" w:type="dxa"/>
          </w:tcPr>
          <w:p w14:paraId="732D99CA" w14:textId="4265BA72" w:rsidR="00AF46C6" w:rsidRDefault="0002787B">
            <w:r>
              <w:t>Farben der GUI verändern</w:t>
            </w:r>
            <w:bookmarkStart w:id="0" w:name="_GoBack"/>
            <w:bookmarkEnd w:id="0"/>
          </w:p>
        </w:tc>
        <w:tc>
          <w:tcPr>
            <w:tcW w:w="2574" w:type="dxa"/>
          </w:tcPr>
          <w:p w14:paraId="3771C588" w14:textId="77777777" w:rsidR="00AF46C6" w:rsidRDefault="00AF46C6"/>
        </w:tc>
        <w:tc>
          <w:tcPr>
            <w:tcW w:w="2574" w:type="dxa"/>
          </w:tcPr>
          <w:p w14:paraId="22B3C2A8" w14:textId="77777777" w:rsidR="00AF46C6" w:rsidRDefault="00AF46C6"/>
        </w:tc>
        <w:tc>
          <w:tcPr>
            <w:tcW w:w="2574" w:type="dxa"/>
          </w:tcPr>
          <w:p w14:paraId="653F6F1C" w14:textId="77777777" w:rsidR="00AF46C6" w:rsidRDefault="00AF46C6"/>
        </w:tc>
      </w:tr>
    </w:tbl>
    <w:p w14:paraId="1C16955B" w14:textId="6B94AF5C" w:rsidR="00D07C55" w:rsidRPr="00C04069" w:rsidRDefault="00D07C55"/>
    <w:sectPr w:rsidR="00D07C55" w:rsidRPr="00C04069" w:rsidSect="00D10213">
      <w:headerReference w:type="default" r:id="rId8"/>
      <w:pgSz w:w="16838" w:h="11906" w:orient="landscape"/>
      <w:pgMar w:top="1135" w:right="678" w:bottom="568" w:left="709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2C1A6" w14:textId="77777777" w:rsidR="00F24B83" w:rsidRDefault="00F24B83" w:rsidP="001A4B2D">
      <w:pPr>
        <w:spacing w:after="0" w:line="240" w:lineRule="auto"/>
      </w:pPr>
      <w:r>
        <w:separator/>
      </w:r>
    </w:p>
  </w:endnote>
  <w:endnote w:type="continuationSeparator" w:id="0">
    <w:p w14:paraId="731DD785" w14:textId="77777777" w:rsidR="00F24B83" w:rsidRDefault="00F24B83" w:rsidP="001A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9384F" w14:textId="77777777" w:rsidR="00F24B83" w:rsidRDefault="00F24B83" w:rsidP="001A4B2D">
      <w:pPr>
        <w:spacing w:after="0" w:line="240" w:lineRule="auto"/>
      </w:pPr>
      <w:r>
        <w:separator/>
      </w:r>
    </w:p>
  </w:footnote>
  <w:footnote w:type="continuationSeparator" w:id="0">
    <w:p w14:paraId="261F6090" w14:textId="77777777" w:rsidR="00F24B83" w:rsidRDefault="00F24B83" w:rsidP="001A4B2D">
      <w:pPr>
        <w:spacing w:after="0" w:line="240" w:lineRule="auto"/>
      </w:pPr>
      <w:r>
        <w:continuationSeparator/>
      </w:r>
    </w:p>
  </w:footnote>
  <w:footnote w:id="1">
    <w:p w14:paraId="21936F7C" w14:textId="1FD3E8F5" w:rsidR="00C31856" w:rsidRDefault="00C3185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45EE3">
        <w:t xml:space="preserve">In </w:t>
      </w:r>
      <w:r w:rsidR="004547D4">
        <w:t>14.12.</w:t>
      </w:r>
      <w:r w:rsidR="00745EE3">
        <w:t>welcher Phase der Entwicklung entsprechend eures gewählten Modells befindest du dich?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82851" w14:textId="375D22B2" w:rsidR="001A4B2D" w:rsidRPr="00745EE3" w:rsidRDefault="00680B87" w:rsidP="00745EE3">
    <w:pPr>
      <w:pStyle w:val="Kopfzeile"/>
      <w:tabs>
        <w:tab w:val="clear" w:pos="4536"/>
        <w:tab w:val="clear" w:pos="9072"/>
        <w:tab w:val="center" w:pos="7230"/>
        <w:tab w:val="right" w:pos="15451"/>
      </w:tabs>
      <w:rPr>
        <w:kern w:val="16"/>
      </w:rPr>
    </w:pPr>
    <w:sdt>
      <w:sdtPr>
        <w:rPr>
          <w:kern w:val="16"/>
          <w:lang w:val="fr-FR"/>
        </w:rPr>
        <w:id w:val="1357159269"/>
        <w:showingPlcHdr/>
        <w:text/>
      </w:sdtPr>
      <w:sdtEndPr/>
      <w:sdtContent>
        <w:r w:rsidR="00711A11" w:rsidRPr="00711A11">
          <w:rPr>
            <w:kern w:val="16"/>
          </w:rPr>
          <w:t xml:space="preserve">     </w:t>
        </w:r>
      </w:sdtContent>
    </w:sdt>
    <w:r w:rsidR="00745EE3" w:rsidRPr="00745EE3">
      <w:rPr>
        <w:kern w:val="16"/>
      </w:rPr>
      <w:t>Informatik 13, Kai</w:t>
    </w:r>
    <w:r w:rsidR="001A4B2D" w:rsidRPr="00745EE3">
      <w:rPr>
        <w:kern w:val="16"/>
      </w:rPr>
      <w:tab/>
    </w:r>
    <w:sdt>
      <w:sdtPr>
        <w:rPr>
          <w:rFonts w:ascii="Bahnschrift SemiBold Condensed" w:hAnsi="Bahnschrift SemiBold Condensed"/>
          <w:b/>
          <w:kern w:val="16"/>
          <w:sz w:val="24"/>
        </w:rPr>
        <w:id w:val="1264498516"/>
        <w:placeholder>
          <w:docPart w:val="21A46CE77F6840FD812D47DA0B74A044"/>
        </w:placeholder>
      </w:sdtPr>
      <w:sdtEndPr/>
      <w:sdtContent>
        <w:r w:rsidR="00745EE3" w:rsidRPr="00711A11">
          <w:rPr>
            <w:rFonts w:ascii="Modern Love Caps" w:hAnsi="Modern Love Caps"/>
            <w:b/>
            <w:kern w:val="16"/>
            <w:sz w:val="24"/>
          </w:rPr>
          <w:t>Fortschrittsdokumentation Softwareprojekt</w:t>
        </w:r>
        <w:r w:rsidR="00C04069" w:rsidRPr="00745EE3">
          <w:rPr>
            <w:rFonts w:ascii="Bahnschrift SemiBold Condensed" w:hAnsi="Bahnschrift SemiBold Condensed"/>
            <w:b/>
            <w:kern w:val="16"/>
            <w:sz w:val="24"/>
          </w:rPr>
          <w:t xml:space="preserve"> </w:t>
        </w:r>
      </w:sdtContent>
    </w:sdt>
    <w:r w:rsidR="001A4B2D" w:rsidRPr="00745EE3">
      <w:rPr>
        <w:kern w:val="16"/>
      </w:rPr>
      <w:tab/>
    </w:r>
    <w:r w:rsidR="00745EE3" w:rsidRPr="00745EE3">
      <w:rPr>
        <w:kern w:val="16"/>
      </w:rPr>
      <w:t xml:space="preserve">Name :__________________ </w:t>
    </w:r>
    <w:r w:rsidR="00745EE3">
      <w:rPr>
        <w:kern w:val="16"/>
      </w:rPr>
      <w:t>Projekt</w:t>
    </w:r>
    <w:r w:rsidR="00745EE3" w:rsidRPr="00745EE3">
      <w:rPr>
        <w:kern w:val="16"/>
      </w:rPr>
      <w:t> : _______</w:t>
    </w:r>
    <w:r w:rsidR="00745EE3">
      <w:rPr>
        <w:kern w:val="16"/>
      </w:rPr>
      <w:t>_________</w:t>
    </w:r>
    <w:r w:rsidR="00745EE3" w:rsidRPr="00745EE3">
      <w:rPr>
        <w:kern w:val="16"/>
      </w:rPr>
      <w:t>_______</w:t>
    </w:r>
  </w:p>
  <w:p w14:paraId="0E0F8CD6" w14:textId="77777777" w:rsidR="001A4B2D" w:rsidRDefault="00680B87">
    <w:pPr>
      <w:pStyle w:val="Kopfzeile"/>
    </w:pPr>
    <w:r>
      <w:pict w14:anchorId="10BF9A6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69"/>
    <w:rsid w:val="0002787B"/>
    <w:rsid w:val="00032879"/>
    <w:rsid w:val="00044535"/>
    <w:rsid w:val="00057348"/>
    <w:rsid w:val="00067D08"/>
    <w:rsid w:val="000B0424"/>
    <w:rsid w:val="000B4B07"/>
    <w:rsid w:val="000B5D03"/>
    <w:rsid w:val="000E48B2"/>
    <w:rsid w:val="001A4B2D"/>
    <w:rsid w:val="001B2434"/>
    <w:rsid w:val="001C0415"/>
    <w:rsid w:val="002119AA"/>
    <w:rsid w:val="00252FBB"/>
    <w:rsid w:val="00267E51"/>
    <w:rsid w:val="0028240B"/>
    <w:rsid w:val="002D340C"/>
    <w:rsid w:val="0030056D"/>
    <w:rsid w:val="003175B3"/>
    <w:rsid w:val="003679B1"/>
    <w:rsid w:val="00400223"/>
    <w:rsid w:val="00436A18"/>
    <w:rsid w:val="00452340"/>
    <w:rsid w:val="0045274F"/>
    <w:rsid w:val="004547D4"/>
    <w:rsid w:val="0046441D"/>
    <w:rsid w:val="004837D8"/>
    <w:rsid w:val="004C3020"/>
    <w:rsid w:val="004F757D"/>
    <w:rsid w:val="00524B6A"/>
    <w:rsid w:val="005322E8"/>
    <w:rsid w:val="00562570"/>
    <w:rsid w:val="005D062A"/>
    <w:rsid w:val="005E6ABE"/>
    <w:rsid w:val="005F0725"/>
    <w:rsid w:val="0062596E"/>
    <w:rsid w:val="00630C7A"/>
    <w:rsid w:val="00637A50"/>
    <w:rsid w:val="006C2550"/>
    <w:rsid w:val="006E2CED"/>
    <w:rsid w:val="00711A11"/>
    <w:rsid w:val="00745EE3"/>
    <w:rsid w:val="00776EF1"/>
    <w:rsid w:val="00784BF8"/>
    <w:rsid w:val="00791148"/>
    <w:rsid w:val="00836782"/>
    <w:rsid w:val="008556A0"/>
    <w:rsid w:val="00882911"/>
    <w:rsid w:val="00893975"/>
    <w:rsid w:val="008A7EFA"/>
    <w:rsid w:val="008B36D8"/>
    <w:rsid w:val="00902059"/>
    <w:rsid w:val="0094043B"/>
    <w:rsid w:val="009A6940"/>
    <w:rsid w:val="009B22F8"/>
    <w:rsid w:val="009C6222"/>
    <w:rsid w:val="00A124EF"/>
    <w:rsid w:val="00A13DC9"/>
    <w:rsid w:val="00A532F3"/>
    <w:rsid w:val="00A91525"/>
    <w:rsid w:val="00A96F81"/>
    <w:rsid w:val="00AF46C6"/>
    <w:rsid w:val="00B06064"/>
    <w:rsid w:val="00B422C6"/>
    <w:rsid w:val="00B66F53"/>
    <w:rsid w:val="00B75E17"/>
    <w:rsid w:val="00C0148F"/>
    <w:rsid w:val="00C04069"/>
    <w:rsid w:val="00C31856"/>
    <w:rsid w:val="00CD0EF4"/>
    <w:rsid w:val="00CF0C58"/>
    <w:rsid w:val="00D068FE"/>
    <w:rsid w:val="00D07C55"/>
    <w:rsid w:val="00D10213"/>
    <w:rsid w:val="00D407BB"/>
    <w:rsid w:val="00D467F4"/>
    <w:rsid w:val="00D55B8E"/>
    <w:rsid w:val="00D94CA9"/>
    <w:rsid w:val="00E30481"/>
    <w:rsid w:val="00E53E45"/>
    <w:rsid w:val="00E56C1A"/>
    <w:rsid w:val="00EA1E54"/>
    <w:rsid w:val="00EA6A98"/>
    <w:rsid w:val="00EB20D4"/>
    <w:rsid w:val="00EC19BC"/>
    <w:rsid w:val="00F24B83"/>
    <w:rsid w:val="00F672DF"/>
    <w:rsid w:val="00F83B1C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55137"/>
  <w15:chartTrackingRefBased/>
  <w15:docId w15:val="{85CAFFD8-7809-48D6-A70F-AD2EE9EA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0EF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4B2D"/>
  </w:style>
  <w:style w:type="paragraph" w:styleId="Fuzeile">
    <w:name w:val="footer"/>
    <w:basedOn w:val="Standard"/>
    <w:link w:val="Fu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B2D"/>
  </w:style>
  <w:style w:type="character" w:styleId="Platzhaltertext">
    <w:name w:val="Placeholder Text"/>
    <w:basedOn w:val="Absatz-Standardschriftart"/>
    <w:uiPriority w:val="99"/>
    <w:semiHidden/>
    <w:rsid w:val="001A4B2D"/>
    <w:rPr>
      <w:color w:val="808080"/>
    </w:rPr>
  </w:style>
  <w:style w:type="table" w:styleId="Tabellenraster">
    <w:name w:val="Table Grid"/>
    <w:basedOn w:val="NormaleTabelle"/>
    <w:uiPriority w:val="39"/>
    <w:rsid w:val="00C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040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40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40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Privat\Office%20Vorlagen\_Arbeitsbl&#228;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A46CE77F6840FD812D47DA0B74A0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E6A58-12F1-47A9-8677-6D203B02EA81}"/>
      </w:docPartPr>
      <w:docPartBody>
        <w:p w:rsidR="008C6DFD" w:rsidRDefault="00F52DE0" w:rsidP="00F52DE0">
          <w:pPr>
            <w:pStyle w:val="21A46CE77F6840FD812D47DA0B74A044"/>
          </w:pPr>
          <w:r w:rsidRPr="00EF1D97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E0"/>
    <w:rsid w:val="00124AB4"/>
    <w:rsid w:val="001A2E05"/>
    <w:rsid w:val="003D1A7A"/>
    <w:rsid w:val="00876CBA"/>
    <w:rsid w:val="008C6DFD"/>
    <w:rsid w:val="008D49A4"/>
    <w:rsid w:val="00C618A7"/>
    <w:rsid w:val="00F26FC3"/>
    <w:rsid w:val="00F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2DE0"/>
    <w:rPr>
      <w:color w:val="808080"/>
    </w:rPr>
  </w:style>
  <w:style w:type="paragraph" w:customStyle="1" w:styleId="21A46CE77F6840FD812D47DA0B74A044">
    <w:name w:val="21A46CE77F6840FD812D47DA0B74A044"/>
    <w:rsid w:val="00F52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B4ADA-F5C9-4638-8865-ED20E5A3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_Arbeitsblätter</Template>
  <TotalTime>0</TotalTime>
  <Pages>5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Kaiser</dc:creator>
  <cp:keywords/>
  <dc:description/>
  <cp:lastModifiedBy>DS-Terminal</cp:lastModifiedBy>
  <cp:revision>33</cp:revision>
  <cp:lastPrinted>2019-02-05T21:17:00Z</cp:lastPrinted>
  <dcterms:created xsi:type="dcterms:W3CDTF">2022-02-15T13:24:00Z</dcterms:created>
  <dcterms:modified xsi:type="dcterms:W3CDTF">2022-03-04T10:08:00Z</dcterms:modified>
</cp:coreProperties>
</file>