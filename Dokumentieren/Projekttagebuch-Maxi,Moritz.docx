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3D7B4D" w14:textId="02B46D6B" w:rsidR="00E561B3" w:rsidRPr="00745EE3" w:rsidRDefault="00C31856" w:rsidP="001C0415">
      <w:pPr>
        <w:spacing w:before="240" w:line="240" w:lineRule="auto"/>
        <w:rPr>
          <w:sz w:val="28"/>
        </w:rPr>
      </w:pPr>
      <w:r>
        <w:rPr>
          <w:noProof/>
          <w:sz w:val="28"/>
          <w:lang w:eastAsia="de-DE"/>
        </w:rPr>
        <w:drawing>
          <wp:inline distT="0" distB="0" distL="0" distR="0" wp14:anchorId="1B9B98DA" wp14:editId="3B43AAD4">
            <wp:extent cx="180000" cy="180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EE3">
        <w:rPr>
          <w:sz w:val="28"/>
        </w:rPr>
        <w:t xml:space="preserve"> </w:t>
      </w:r>
      <w:r w:rsidR="00745EE3" w:rsidRPr="009A6940">
        <w:rPr>
          <w:b/>
          <w:bCs/>
          <w:sz w:val="24"/>
          <w:szCs w:val="20"/>
        </w:rPr>
        <w:t>Notiere</w:t>
      </w:r>
      <w:r w:rsidR="00745EE3" w:rsidRPr="009A6940">
        <w:rPr>
          <w:sz w:val="24"/>
          <w:szCs w:val="20"/>
        </w:rPr>
        <w:t xml:space="preserve"> in dieser Tabelle jeweils </w:t>
      </w:r>
      <w:r w:rsidR="00745EE3" w:rsidRPr="009A6940">
        <w:rPr>
          <w:b/>
          <w:bCs/>
          <w:sz w:val="24"/>
          <w:szCs w:val="20"/>
          <w:u w:val="single"/>
        </w:rPr>
        <w:t>zum Stundenanfang und -ende</w:t>
      </w:r>
      <w:r w:rsidR="00745EE3" w:rsidRPr="009A6940">
        <w:rPr>
          <w:sz w:val="24"/>
          <w:szCs w:val="20"/>
        </w:rPr>
        <w:t xml:space="preserve"> die Planung, Durchführung, Abweichungen und aufgetretene Probleme</w:t>
      </w:r>
      <w:r w:rsidR="009A6940">
        <w:rPr>
          <w:sz w:val="24"/>
          <w:szCs w:val="20"/>
        </w:rPr>
        <w:t>.</w:t>
      </w:r>
    </w:p>
    <w:tbl>
      <w:tblPr>
        <w:tblStyle w:val="Tabellenraster"/>
        <w:tblW w:w="604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88"/>
        <w:gridCol w:w="1579"/>
        <w:gridCol w:w="3574"/>
        <w:gridCol w:w="2491"/>
        <w:gridCol w:w="3974"/>
        <w:gridCol w:w="3234"/>
        <w:gridCol w:w="3234"/>
      </w:tblGrid>
      <w:tr w:rsidR="00C31856" w:rsidRPr="00C04069" w14:paraId="07929A99" w14:textId="77777777" w:rsidTr="00562570">
        <w:trPr>
          <w:gridAfter w:val="1"/>
          <w:wAfter w:w="866" w:type="pct"/>
          <w:cantSplit/>
          <w:trHeight w:val="900"/>
          <w:tblHeader/>
        </w:trPr>
        <w:tc>
          <w:tcPr>
            <w:tcW w:w="157" w:type="pct"/>
            <w:shd w:val="clear" w:color="auto" w:fill="D0CECE" w:themeFill="background2" w:themeFillShade="E6"/>
            <w:vAlign w:val="center"/>
          </w:tcPr>
          <w:p w14:paraId="40B0016E" w14:textId="77777777" w:rsidR="00C31856" w:rsidRPr="00C31856" w:rsidRDefault="00C31856" w:rsidP="00C31856">
            <w:pPr>
              <w:spacing w:line="240" w:lineRule="auto"/>
              <w:rPr>
                <w:b/>
                <w:lang w:val="fr-FR"/>
              </w:rPr>
            </w:pPr>
            <w:r w:rsidRPr="00C31856">
              <w:rPr>
                <w:b/>
                <w:sz w:val="24"/>
              </w:rPr>
              <w:t>Dat.</w:t>
            </w:r>
          </w:p>
        </w:tc>
        <w:tc>
          <w:tcPr>
            <w:tcW w:w="423" w:type="pct"/>
            <w:shd w:val="clear" w:color="auto" w:fill="D0CECE" w:themeFill="background2" w:themeFillShade="E6"/>
            <w:vAlign w:val="center"/>
          </w:tcPr>
          <w:p w14:paraId="3B33A53D" w14:textId="77777777" w:rsidR="00C31856" w:rsidRDefault="00C31856" w:rsidP="00C31856">
            <w:pPr>
              <w:spacing w:line="240" w:lineRule="auto"/>
              <w:rPr>
                <w:lang w:val="fr-FR"/>
              </w:rPr>
            </w:pPr>
            <w:r w:rsidRPr="00C31856">
              <w:rPr>
                <w:b/>
                <w:sz w:val="24"/>
              </w:rPr>
              <w:t>Grobplanung</w:t>
            </w:r>
            <w:r>
              <w:rPr>
                <w:rStyle w:val="Funotenzeichen"/>
                <w:lang w:val="fr-FR"/>
              </w:rPr>
              <w:footnoteReference w:id="1"/>
            </w:r>
            <w:r>
              <w:rPr>
                <w:lang w:val="fr-FR"/>
              </w:rPr>
              <w:t xml:space="preserve"> </w:t>
            </w:r>
          </w:p>
        </w:tc>
        <w:tc>
          <w:tcPr>
            <w:tcW w:w="957" w:type="pct"/>
            <w:shd w:val="clear" w:color="auto" w:fill="D0CECE" w:themeFill="background2" w:themeFillShade="E6"/>
            <w:vAlign w:val="center"/>
          </w:tcPr>
          <w:p w14:paraId="4756EB8D" w14:textId="77777777" w:rsidR="00C31856" w:rsidRPr="00C04069" w:rsidRDefault="00C31856" w:rsidP="00C31856">
            <w:pPr>
              <w:spacing w:line="240" w:lineRule="auto"/>
            </w:pPr>
            <w:r w:rsidRPr="00C31856">
              <w:rPr>
                <w:b/>
                <w:sz w:val="24"/>
              </w:rPr>
              <w:t>Feinplanung </w:t>
            </w:r>
            <w:r>
              <w:t>(Stundenbeginn)</w:t>
            </w:r>
            <w:r w:rsidRPr="00C04069">
              <w:t>:</w:t>
            </w:r>
            <w:r>
              <w:t xml:space="preserve"> </w:t>
            </w:r>
            <w:r>
              <w:br/>
              <w:t>„</w:t>
            </w:r>
            <w:r w:rsidRPr="00C04069">
              <w:t>Am Ende der Sitzung</w:t>
            </w:r>
            <w:r>
              <w:t xml:space="preserve"> (werde ich/soll)…“</w:t>
            </w:r>
          </w:p>
        </w:tc>
        <w:tc>
          <w:tcPr>
            <w:tcW w:w="667" w:type="pct"/>
            <w:shd w:val="clear" w:color="auto" w:fill="D0CECE" w:themeFill="background2" w:themeFillShade="E6"/>
            <w:vAlign w:val="center"/>
          </w:tcPr>
          <w:p w14:paraId="6C976A9E" w14:textId="77777777" w:rsidR="00C31856" w:rsidRPr="00D10213" w:rsidRDefault="00C31856" w:rsidP="00C31856">
            <w:pPr>
              <w:spacing w:line="240" w:lineRule="auto"/>
              <w:rPr>
                <w:b/>
              </w:rPr>
            </w:pPr>
            <w:r w:rsidRPr="00C31856">
              <w:rPr>
                <w:b/>
                <w:sz w:val="24"/>
              </w:rPr>
              <w:t xml:space="preserve">auftretende Probleme </w:t>
            </w:r>
            <w:r w:rsidRPr="00C31856">
              <w:rPr>
                <w:b/>
                <w:sz w:val="24"/>
              </w:rPr>
              <w:br/>
            </w:r>
            <w:r>
              <w:rPr>
                <w:b/>
                <w:sz w:val="24"/>
              </w:rPr>
              <w:t>(</w:t>
            </w:r>
            <w:r w:rsidRPr="00C31856">
              <w:rPr>
                <w:b/>
                <w:sz w:val="24"/>
              </w:rPr>
              <w:t>und ihre Lösung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064" w:type="pct"/>
            <w:shd w:val="clear" w:color="auto" w:fill="D0CECE" w:themeFill="background2" w:themeFillShade="E6"/>
            <w:vAlign w:val="center"/>
          </w:tcPr>
          <w:p w14:paraId="07E22CE8" w14:textId="77777777" w:rsidR="00C31856" w:rsidRPr="00D10213" w:rsidRDefault="00C31856" w:rsidP="00C31856">
            <w:pPr>
              <w:spacing w:line="240" w:lineRule="auto"/>
              <w:rPr>
                <w:b/>
              </w:rPr>
            </w:pPr>
            <w:r>
              <w:rPr>
                <w:b/>
                <w:sz w:val="24"/>
              </w:rPr>
              <w:t xml:space="preserve">Meine/unsere </w:t>
            </w:r>
            <w:r w:rsidRPr="00C31856">
              <w:rPr>
                <w:b/>
                <w:sz w:val="24"/>
              </w:rPr>
              <w:t>Erfolge</w:t>
            </w:r>
          </w:p>
        </w:tc>
        <w:tc>
          <w:tcPr>
            <w:tcW w:w="866" w:type="pct"/>
            <w:shd w:val="clear" w:color="auto" w:fill="D0CECE" w:themeFill="background2" w:themeFillShade="E6"/>
            <w:vAlign w:val="center"/>
          </w:tcPr>
          <w:p w14:paraId="0AE17D5A" w14:textId="77777777" w:rsidR="00C31856" w:rsidRPr="00D10213" w:rsidRDefault="00C31856" w:rsidP="00C31856">
            <w:pPr>
              <w:spacing w:line="240" w:lineRule="auto"/>
              <w:rPr>
                <w:b/>
              </w:rPr>
            </w:pPr>
            <w:r>
              <w:rPr>
                <w:b/>
                <w:sz w:val="24"/>
              </w:rPr>
              <w:t xml:space="preserve">Was ist </w:t>
            </w:r>
            <w:r w:rsidRPr="00C31856">
              <w:t>(für nächstes Mal)</w:t>
            </w:r>
            <w:r>
              <w:br/>
            </w:r>
            <w:r w:rsidRPr="00C31856">
              <w:rPr>
                <w:b/>
                <w:sz w:val="24"/>
              </w:rPr>
              <w:t>noch offen</w:t>
            </w:r>
            <w:r>
              <w:rPr>
                <w:b/>
                <w:sz w:val="24"/>
              </w:rPr>
              <w:t xml:space="preserve"> geblieben?</w:t>
            </w:r>
          </w:p>
        </w:tc>
      </w:tr>
      <w:tr w:rsidR="00C31856" w:rsidRPr="00C04069" w14:paraId="6A65278D" w14:textId="77777777" w:rsidTr="00562570">
        <w:trPr>
          <w:gridAfter w:val="1"/>
          <w:wAfter w:w="866" w:type="pct"/>
          <w:cantSplit/>
          <w:trHeight w:val="2479"/>
        </w:trPr>
        <w:tc>
          <w:tcPr>
            <w:tcW w:w="157" w:type="pct"/>
            <w:textDirection w:val="tbRl"/>
            <w:vAlign w:val="center"/>
          </w:tcPr>
          <w:p w14:paraId="1E419C34" w14:textId="004F87D0" w:rsidR="00C31856" w:rsidRPr="004547D4" w:rsidRDefault="004547D4" w:rsidP="00C31856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26.11.</w:t>
            </w:r>
          </w:p>
        </w:tc>
        <w:tc>
          <w:tcPr>
            <w:tcW w:w="423" w:type="pct"/>
          </w:tcPr>
          <w:p w14:paraId="56122858" w14:textId="790E29CE" w:rsidR="00C31856" w:rsidRPr="004547D4" w:rsidRDefault="005F0725" w:rsidP="00C04069">
            <w:pPr>
              <w:spacing w:line="240" w:lineRule="auto"/>
            </w:pPr>
            <w:r>
              <w:t>-</w:t>
            </w:r>
          </w:p>
        </w:tc>
        <w:tc>
          <w:tcPr>
            <w:tcW w:w="957" w:type="pct"/>
          </w:tcPr>
          <w:p w14:paraId="11A28D51" w14:textId="2F66B8E0" w:rsidR="00C31856" w:rsidRPr="00C04069" w:rsidRDefault="005F0725" w:rsidP="00C04069">
            <w:pPr>
              <w:spacing w:line="240" w:lineRule="auto"/>
            </w:pPr>
            <w:r>
              <w:t>-</w:t>
            </w:r>
          </w:p>
        </w:tc>
        <w:tc>
          <w:tcPr>
            <w:tcW w:w="667" w:type="pct"/>
          </w:tcPr>
          <w:p w14:paraId="24140BA2" w14:textId="12CF38BA" w:rsidR="00C31856" w:rsidRDefault="005F0725" w:rsidP="00C04069">
            <w:pPr>
              <w:spacing w:line="240" w:lineRule="auto"/>
            </w:pPr>
            <w:r>
              <w:t>-</w:t>
            </w:r>
          </w:p>
        </w:tc>
        <w:tc>
          <w:tcPr>
            <w:tcW w:w="1064" w:type="pct"/>
          </w:tcPr>
          <w:p w14:paraId="300F09F6" w14:textId="32BFF8C2" w:rsidR="00C31856" w:rsidRDefault="005F0725" w:rsidP="00C04069">
            <w:pPr>
              <w:spacing w:line="240" w:lineRule="auto"/>
            </w:pPr>
            <w:r>
              <w:t>-</w:t>
            </w:r>
          </w:p>
        </w:tc>
        <w:tc>
          <w:tcPr>
            <w:tcW w:w="866" w:type="pct"/>
          </w:tcPr>
          <w:p w14:paraId="4BFE007A" w14:textId="09B7055E" w:rsidR="00C31856" w:rsidRDefault="005F0725" w:rsidP="00C04069">
            <w:pPr>
              <w:spacing w:line="240" w:lineRule="auto"/>
            </w:pPr>
            <w:r>
              <w:t>-</w:t>
            </w:r>
          </w:p>
        </w:tc>
      </w:tr>
      <w:tr w:rsidR="00C31856" w:rsidRPr="00C04069" w14:paraId="79F5AE1F" w14:textId="77777777" w:rsidTr="00562570">
        <w:trPr>
          <w:gridAfter w:val="1"/>
          <w:wAfter w:w="866" w:type="pct"/>
          <w:cantSplit/>
          <w:trHeight w:val="2259"/>
        </w:trPr>
        <w:tc>
          <w:tcPr>
            <w:tcW w:w="157" w:type="pct"/>
            <w:textDirection w:val="tbRl"/>
            <w:vAlign w:val="center"/>
          </w:tcPr>
          <w:p w14:paraId="45AB4741" w14:textId="6895485E" w:rsidR="00C31856" w:rsidRPr="004547D4" w:rsidRDefault="004547D4" w:rsidP="00C31856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07.12.</w:t>
            </w:r>
          </w:p>
        </w:tc>
        <w:tc>
          <w:tcPr>
            <w:tcW w:w="423" w:type="pct"/>
          </w:tcPr>
          <w:p w14:paraId="56D96C31" w14:textId="5AB01DF6" w:rsidR="00C31856" w:rsidRPr="00E30481" w:rsidRDefault="005F0725" w:rsidP="00C04069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Was möchten wir machen?</w:t>
            </w:r>
          </w:p>
        </w:tc>
        <w:tc>
          <w:tcPr>
            <w:tcW w:w="957" w:type="pct"/>
          </w:tcPr>
          <w:p w14:paraId="6E187CFF" w14:textId="7E0E30E0" w:rsidR="00C31856" w:rsidRPr="00E30481" w:rsidRDefault="00776EF1" w:rsidP="00C04069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Eine Idee für ein Projekt haben</w:t>
            </w:r>
          </w:p>
        </w:tc>
        <w:tc>
          <w:tcPr>
            <w:tcW w:w="667" w:type="pct"/>
          </w:tcPr>
          <w:p w14:paraId="3C8043BD" w14:textId="26B27F17" w:rsidR="00C31856" w:rsidRPr="00E30481" w:rsidRDefault="00776EF1" w:rsidP="00C04069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Ein Navi müsste in Form einer App auf dem Handy laufen (-&gt; nicht auf einem PC)</w:t>
            </w:r>
          </w:p>
        </w:tc>
        <w:tc>
          <w:tcPr>
            <w:tcW w:w="1064" w:type="pct"/>
          </w:tcPr>
          <w:p w14:paraId="32EE9E4A" w14:textId="07810B27" w:rsidR="00C31856" w:rsidRPr="00E30481" w:rsidRDefault="005F0725" w:rsidP="00C04069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 xml:space="preserve">Idee eines </w:t>
            </w:r>
            <w:proofErr w:type="spellStart"/>
            <w:r w:rsidRPr="00E30481">
              <w:rPr>
                <w:color w:val="00B0F0"/>
              </w:rPr>
              <w:t>Schul</w:t>
            </w:r>
            <w:proofErr w:type="spellEnd"/>
            <w:r w:rsidRPr="00E30481">
              <w:rPr>
                <w:color w:val="00B0F0"/>
              </w:rPr>
              <w:t xml:space="preserve"> – Navis</w:t>
            </w:r>
          </w:p>
          <w:p w14:paraId="1FB3824D" w14:textId="72CC8306" w:rsidR="005F0725" w:rsidRPr="00E30481" w:rsidRDefault="005F0725" w:rsidP="00C04069">
            <w:pPr>
              <w:spacing w:line="240" w:lineRule="auto"/>
              <w:rPr>
                <w:color w:val="00B0F0"/>
              </w:rPr>
            </w:pPr>
          </w:p>
        </w:tc>
        <w:tc>
          <w:tcPr>
            <w:tcW w:w="866" w:type="pct"/>
          </w:tcPr>
          <w:p w14:paraId="449A993E" w14:textId="1F306A38" w:rsidR="00C31856" w:rsidRPr="00E30481" w:rsidRDefault="005F0725" w:rsidP="00C04069">
            <w:pPr>
              <w:spacing w:line="240" w:lineRule="auto"/>
              <w:jc w:val="center"/>
              <w:rPr>
                <w:color w:val="00B0F0"/>
              </w:rPr>
            </w:pPr>
            <w:r w:rsidRPr="00E30481">
              <w:rPr>
                <w:color w:val="00B0F0"/>
              </w:rPr>
              <w:t xml:space="preserve">Wie genau </w:t>
            </w:r>
            <w:r w:rsidR="000B5D03" w:rsidRPr="00E30481">
              <w:rPr>
                <w:color w:val="00B0F0"/>
              </w:rPr>
              <w:t>kann man ein Programm fürs Handy schreiben?</w:t>
            </w:r>
          </w:p>
        </w:tc>
      </w:tr>
      <w:tr w:rsidR="00C31856" w:rsidRPr="00C04069" w14:paraId="060DBF02" w14:textId="77777777" w:rsidTr="00562570">
        <w:trPr>
          <w:gridAfter w:val="1"/>
          <w:wAfter w:w="866" w:type="pct"/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6125C9DB" w14:textId="5F3CDC27" w:rsidR="00C31856" w:rsidRPr="004547D4" w:rsidRDefault="004547D4" w:rsidP="00C31856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10.12.</w:t>
            </w:r>
          </w:p>
        </w:tc>
        <w:tc>
          <w:tcPr>
            <w:tcW w:w="423" w:type="pct"/>
          </w:tcPr>
          <w:p w14:paraId="01BDB44C" w14:textId="57DC8393" w:rsidR="00C31856" w:rsidRPr="00E30481" w:rsidRDefault="000B5D03" w:rsidP="00C04069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Aufgaben einteilen</w:t>
            </w:r>
          </w:p>
        </w:tc>
        <w:tc>
          <w:tcPr>
            <w:tcW w:w="957" w:type="pct"/>
          </w:tcPr>
          <w:p w14:paraId="65BA8400" w14:textId="40911D58" w:rsidR="00C31856" w:rsidRPr="00E30481" w:rsidRDefault="00776EF1" w:rsidP="00C04069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Jeder soll wissen, was er zu tun hat</w:t>
            </w:r>
          </w:p>
        </w:tc>
        <w:tc>
          <w:tcPr>
            <w:tcW w:w="667" w:type="pct"/>
          </w:tcPr>
          <w:p w14:paraId="3F66DD47" w14:textId="4805CE44" w:rsidR="00C31856" w:rsidRPr="00E30481" w:rsidRDefault="00E53E45" w:rsidP="00C04069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Implementierung (DB)</w:t>
            </w:r>
          </w:p>
        </w:tc>
        <w:tc>
          <w:tcPr>
            <w:tcW w:w="1064" w:type="pct"/>
          </w:tcPr>
          <w:p w14:paraId="6843BF23" w14:textId="78BC6E34" w:rsidR="00C31856" w:rsidRPr="00E30481" w:rsidRDefault="000B5D03" w:rsidP="00C04069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Einteilung der Aufgaben</w:t>
            </w:r>
          </w:p>
        </w:tc>
        <w:tc>
          <w:tcPr>
            <w:tcW w:w="866" w:type="pct"/>
          </w:tcPr>
          <w:p w14:paraId="0A089376" w14:textId="4CBCD07A" w:rsidR="00C31856" w:rsidRPr="00E30481" w:rsidRDefault="00E53E45" w:rsidP="00C04069">
            <w:pPr>
              <w:spacing w:line="240" w:lineRule="auto"/>
              <w:jc w:val="center"/>
              <w:rPr>
                <w:color w:val="00B0F0"/>
              </w:rPr>
            </w:pPr>
            <w:r w:rsidRPr="00E30481">
              <w:rPr>
                <w:color w:val="00B0F0"/>
              </w:rPr>
              <w:t>Wir wissen noch nicht vieles über App-Programmierung</w:t>
            </w:r>
          </w:p>
        </w:tc>
      </w:tr>
      <w:tr w:rsidR="00562570" w:rsidRPr="00C04069" w14:paraId="67C0A23C" w14:textId="77777777" w:rsidTr="00562570">
        <w:trPr>
          <w:gridAfter w:val="1"/>
          <w:wAfter w:w="866" w:type="pct"/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5865587D" w14:textId="4E48543A" w:rsidR="00562570" w:rsidRPr="004547D4" w:rsidRDefault="00562570" w:rsidP="00562570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17.12.</w:t>
            </w:r>
          </w:p>
        </w:tc>
        <w:tc>
          <w:tcPr>
            <w:tcW w:w="423" w:type="pct"/>
          </w:tcPr>
          <w:p w14:paraId="4300860E" w14:textId="5D757539" w:rsidR="00562570" w:rsidRPr="00E30481" w:rsidRDefault="00562570" w:rsidP="00562570">
            <w:pPr>
              <w:spacing w:line="240" w:lineRule="auto"/>
              <w:rPr>
                <w:color w:val="00B0F0"/>
              </w:rPr>
            </w:pPr>
          </w:p>
        </w:tc>
        <w:tc>
          <w:tcPr>
            <w:tcW w:w="957" w:type="pct"/>
          </w:tcPr>
          <w:p w14:paraId="0623AE57" w14:textId="0398CFB0" w:rsidR="00562570" w:rsidRPr="00E30481" w:rsidRDefault="00562570" w:rsidP="0056257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-</w:t>
            </w:r>
          </w:p>
        </w:tc>
        <w:tc>
          <w:tcPr>
            <w:tcW w:w="667" w:type="pct"/>
          </w:tcPr>
          <w:p w14:paraId="21E3FE9F" w14:textId="186455DA" w:rsidR="00562570" w:rsidRPr="00E30481" w:rsidRDefault="00562570" w:rsidP="0056257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-</w:t>
            </w:r>
          </w:p>
        </w:tc>
        <w:tc>
          <w:tcPr>
            <w:tcW w:w="1064" w:type="pct"/>
          </w:tcPr>
          <w:p w14:paraId="42ABEA62" w14:textId="5C3E478A" w:rsidR="00562570" w:rsidRPr="00E30481" w:rsidRDefault="00562570" w:rsidP="0056257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-</w:t>
            </w:r>
          </w:p>
        </w:tc>
        <w:tc>
          <w:tcPr>
            <w:tcW w:w="866" w:type="pct"/>
          </w:tcPr>
          <w:p w14:paraId="584B9C86" w14:textId="5C4B4D93" w:rsidR="00562570" w:rsidRPr="00E30481" w:rsidRDefault="00562570" w:rsidP="00562570">
            <w:pPr>
              <w:spacing w:line="240" w:lineRule="auto"/>
              <w:jc w:val="center"/>
              <w:rPr>
                <w:color w:val="00B0F0"/>
              </w:rPr>
            </w:pPr>
            <w:r w:rsidRPr="00E30481">
              <w:rPr>
                <w:color w:val="00B0F0"/>
              </w:rPr>
              <w:t>-</w:t>
            </w:r>
          </w:p>
        </w:tc>
      </w:tr>
      <w:tr w:rsidR="00562570" w:rsidRPr="00C04069" w14:paraId="0F3A7866" w14:textId="24D079CE" w:rsidTr="00562570">
        <w:trPr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641CC4AA" w14:textId="46BDF3A2" w:rsidR="00562570" w:rsidRPr="004547D4" w:rsidRDefault="00562570" w:rsidP="00562570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21.12.</w:t>
            </w:r>
          </w:p>
        </w:tc>
        <w:tc>
          <w:tcPr>
            <w:tcW w:w="423" w:type="pct"/>
          </w:tcPr>
          <w:p w14:paraId="3EB1AB0A" w14:textId="3844F5E7" w:rsidR="00562570" w:rsidRPr="00E30481" w:rsidRDefault="00562570" w:rsidP="0056257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-</w:t>
            </w:r>
          </w:p>
        </w:tc>
        <w:tc>
          <w:tcPr>
            <w:tcW w:w="957" w:type="pct"/>
          </w:tcPr>
          <w:p w14:paraId="40FB6D15" w14:textId="4D0F4448" w:rsidR="00562570" w:rsidRPr="00E30481" w:rsidRDefault="00562570" w:rsidP="0056257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Projekt vorstellen</w:t>
            </w:r>
          </w:p>
        </w:tc>
        <w:tc>
          <w:tcPr>
            <w:tcW w:w="667" w:type="pct"/>
          </w:tcPr>
          <w:p w14:paraId="08949F4A" w14:textId="790BADB5" w:rsidR="00562570" w:rsidRPr="00E30481" w:rsidRDefault="00562570" w:rsidP="0056257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Jeder ein grobes Bild von unserem Projekt haben</w:t>
            </w:r>
          </w:p>
        </w:tc>
        <w:tc>
          <w:tcPr>
            <w:tcW w:w="1064" w:type="pct"/>
          </w:tcPr>
          <w:p w14:paraId="48AF997F" w14:textId="6FE3EBEA" w:rsidR="00562570" w:rsidRPr="00E30481" w:rsidRDefault="00562570" w:rsidP="0056257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Ungefähre Vorstellung unseres Programms</w:t>
            </w:r>
          </w:p>
        </w:tc>
        <w:tc>
          <w:tcPr>
            <w:tcW w:w="866" w:type="pct"/>
          </w:tcPr>
          <w:p w14:paraId="13A07F25" w14:textId="40A135C6" w:rsidR="00562570" w:rsidRPr="00E30481" w:rsidRDefault="00562570" w:rsidP="00562570">
            <w:pPr>
              <w:spacing w:line="240" w:lineRule="auto"/>
              <w:jc w:val="center"/>
              <w:rPr>
                <w:color w:val="00B0F0"/>
              </w:rPr>
            </w:pPr>
            <w:r w:rsidRPr="00E30481">
              <w:rPr>
                <w:color w:val="00B0F0"/>
              </w:rPr>
              <w:t>Mindestanforderungen sehr hoch gesteckt, evtl. vereinfachen?</w:t>
            </w:r>
          </w:p>
        </w:tc>
        <w:tc>
          <w:tcPr>
            <w:tcW w:w="866" w:type="pct"/>
          </w:tcPr>
          <w:p w14:paraId="6CDD9579" w14:textId="3ED91373" w:rsidR="00562570" w:rsidRPr="00C04069" w:rsidRDefault="00562570" w:rsidP="00562570">
            <w:pPr>
              <w:spacing w:line="259" w:lineRule="auto"/>
            </w:pPr>
          </w:p>
        </w:tc>
      </w:tr>
      <w:tr w:rsidR="006C2550" w:rsidRPr="00C04069" w14:paraId="2CD05F9E" w14:textId="77777777" w:rsidTr="00562570">
        <w:trPr>
          <w:gridAfter w:val="1"/>
          <w:wAfter w:w="866" w:type="pct"/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51299F3F" w14:textId="5370EF8D" w:rsidR="006C2550" w:rsidRPr="004547D4" w:rsidRDefault="006C2550" w:rsidP="006C2550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11.01.</w:t>
            </w:r>
          </w:p>
        </w:tc>
        <w:tc>
          <w:tcPr>
            <w:tcW w:w="423" w:type="pct"/>
          </w:tcPr>
          <w:p w14:paraId="44CF0496" w14:textId="22A88F14" w:rsidR="006C2550" w:rsidRPr="00E30481" w:rsidRDefault="006C2550" w:rsidP="006C255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Projektidee weiter umsetzen</w:t>
            </w:r>
          </w:p>
        </w:tc>
        <w:tc>
          <w:tcPr>
            <w:tcW w:w="957" w:type="pct"/>
          </w:tcPr>
          <w:p w14:paraId="54EFBA05" w14:textId="3785C909" w:rsidR="006C2550" w:rsidRPr="00E30481" w:rsidRDefault="006C2550" w:rsidP="006C255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Einen Plan haben, wo jeder sich mit einbringen kann</w:t>
            </w:r>
          </w:p>
        </w:tc>
        <w:tc>
          <w:tcPr>
            <w:tcW w:w="667" w:type="pct"/>
          </w:tcPr>
          <w:p w14:paraId="0BC02F41" w14:textId="227E1EC9" w:rsidR="006C2550" w:rsidRPr="00E30481" w:rsidRDefault="006C2550" w:rsidP="006C255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 xml:space="preserve">Python-Programme sind eher für stationäre PCs -&gt; </w:t>
            </w:r>
            <w:proofErr w:type="spellStart"/>
            <w:r w:rsidRPr="00E30481">
              <w:rPr>
                <w:color w:val="00B0F0"/>
              </w:rPr>
              <w:t>AppInventor</w:t>
            </w:r>
            <w:proofErr w:type="spellEnd"/>
          </w:p>
        </w:tc>
        <w:tc>
          <w:tcPr>
            <w:tcW w:w="1064" w:type="pct"/>
          </w:tcPr>
          <w:p w14:paraId="5B6FC78E" w14:textId="77777777" w:rsidR="006C2550" w:rsidRPr="00E30481" w:rsidRDefault="006C2550" w:rsidP="006C255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Karte der Domschule über Notfallpläne</w:t>
            </w:r>
          </w:p>
          <w:p w14:paraId="6A4777D0" w14:textId="77777777" w:rsidR="006C2550" w:rsidRPr="00E30481" w:rsidRDefault="006C2550" w:rsidP="006C2550">
            <w:pPr>
              <w:spacing w:line="240" w:lineRule="auto"/>
              <w:rPr>
                <w:color w:val="00B0F0"/>
              </w:rPr>
            </w:pPr>
          </w:p>
          <w:p w14:paraId="66E1977E" w14:textId="52CC4F9C" w:rsidR="006C2550" w:rsidRPr="00E30481" w:rsidRDefault="006C2550" w:rsidP="006C255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 xml:space="preserve">Gespräch mit Frau Kaiser hat uns eine gute Idee für </w:t>
            </w:r>
            <w:proofErr w:type="spellStart"/>
            <w:r w:rsidRPr="00E30481">
              <w:rPr>
                <w:color w:val="00B0F0"/>
              </w:rPr>
              <w:t>schaffbare</w:t>
            </w:r>
            <w:proofErr w:type="spellEnd"/>
            <w:r w:rsidRPr="00E30481">
              <w:rPr>
                <w:color w:val="00B0F0"/>
              </w:rPr>
              <w:t xml:space="preserve"> Mindestanforderungen gegeben</w:t>
            </w:r>
          </w:p>
        </w:tc>
        <w:tc>
          <w:tcPr>
            <w:tcW w:w="866" w:type="pct"/>
          </w:tcPr>
          <w:p w14:paraId="777DB687" w14:textId="031706D7" w:rsidR="006C2550" w:rsidRPr="00E30481" w:rsidRDefault="006C2550" w:rsidP="006C2550">
            <w:pPr>
              <w:spacing w:line="240" w:lineRule="auto"/>
              <w:jc w:val="center"/>
              <w:rPr>
                <w:color w:val="00B0F0"/>
              </w:rPr>
            </w:pPr>
            <w:r w:rsidRPr="00E30481">
              <w:rPr>
                <w:color w:val="00B0F0"/>
              </w:rPr>
              <w:t xml:space="preserve">Sich mit </w:t>
            </w:r>
            <w:proofErr w:type="spellStart"/>
            <w:r w:rsidRPr="00E30481">
              <w:rPr>
                <w:color w:val="00B0F0"/>
              </w:rPr>
              <w:t>AppInventor</w:t>
            </w:r>
            <w:proofErr w:type="spellEnd"/>
            <w:r w:rsidRPr="00E30481">
              <w:rPr>
                <w:color w:val="00B0F0"/>
              </w:rPr>
              <w:t xml:space="preserve"> auseinandersetzen</w:t>
            </w:r>
          </w:p>
        </w:tc>
      </w:tr>
      <w:tr w:rsidR="006C2550" w:rsidRPr="00C04069" w14:paraId="75493AE8" w14:textId="77777777" w:rsidTr="00562570">
        <w:trPr>
          <w:gridAfter w:val="1"/>
          <w:wAfter w:w="866" w:type="pct"/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50F0EC91" w14:textId="17DF710B" w:rsidR="006C2550" w:rsidRPr="004547D4" w:rsidRDefault="006C2550" w:rsidP="006C2550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14.01.</w:t>
            </w:r>
          </w:p>
        </w:tc>
        <w:tc>
          <w:tcPr>
            <w:tcW w:w="423" w:type="pct"/>
          </w:tcPr>
          <w:p w14:paraId="45B04B0C" w14:textId="22FFD07A" w:rsidR="006C2550" w:rsidRPr="00E30481" w:rsidRDefault="006C2550" w:rsidP="006C255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Grobes Programm haben</w:t>
            </w:r>
          </w:p>
        </w:tc>
        <w:tc>
          <w:tcPr>
            <w:tcW w:w="957" w:type="pct"/>
          </w:tcPr>
          <w:p w14:paraId="173BD312" w14:textId="4AEDAC8A" w:rsidR="006C2550" w:rsidRPr="00E30481" w:rsidRDefault="006C2550" w:rsidP="006C255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Eine Idee der GUI haben</w:t>
            </w:r>
          </w:p>
        </w:tc>
        <w:tc>
          <w:tcPr>
            <w:tcW w:w="667" w:type="pct"/>
          </w:tcPr>
          <w:p w14:paraId="6D1D067E" w14:textId="1B010A45" w:rsidR="006C2550" w:rsidRPr="00E30481" w:rsidRDefault="006C2550" w:rsidP="006C255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-</w:t>
            </w:r>
          </w:p>
        </w:tc>
        <w:tc>
          <w:tcPr>
            <w:tcW w:w="1064" w:type="pct"/>
          </w:tcPr>
          <w:p w14:paraId="0D8F0F61" w14:textId="11F3AE45" w:rsidR="006C2550" w:rsidRPr="00E30481" w:rsidRDefault="006C2550" w:rsidP="006C255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 xml:space="preserve">Eine grobe GUI im </w:t>
            </w:r>
            <w:proofErr w:type="spellStart"/>
            <w:r w:rsidRPr="00E30481">
              <w:rPr>
                <w:color w:val="00B0F0"/>
              </w:rPr>
              <w:t>AppInventor</w:t>
            </w:r>
            <w:proofErr w:type="spellEnd"/>
            <w:r w:rsidRPr="00E30481">
              <w:rPr>
                <w:color w:val="00B0F0"/>
              </w:rPr>
              <w:t xml:space="preserve"> ist fertig</w:t>
            </w:r>
          </w:p>
        </w:tc>
        <w:tc>
          <w:tcPr>
            <w:tcW w:w="866" w:type="pct"/>
          </w:tcPr>
          <w:p w14:paraId="444DBC9A" w14:textId="4C713F31" w:rsidR="006C2550" w:rsidRPr="00E30481" w:rsidRDefault="006C2550" w:rsidP="006C2550">
            <w:pPr>
              <w:spacing w:line="240" w:lineRule="auto"/>
              <w:jc w:val="center"/>
              <w:rPr>
                <w:color w:val="00B0F0"/>
              </w:rPr>
            </w:pPr>
            <w:r w:rsidRPr="00E30481">
              <w:rPr>
                <w:color w:val="00B0F0"/>
              </w:rPr>
              <w:t>Schönere GUI machen</w:t>
            </w:r>
          </w:p>
        </w:tc>
      </w:tr>
      <w:tr w:rsidR="00B06064" w:rsidRPr="00C04069" w14:paraId="559856A5" w14:textId="77777777" w:rsidTr="00562570">
        <w:trPr>
          <w:gridAfter w:val="1"/>
          <w:wAfter w:w="866" w:type="pct"/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1565C3C1" w14:textId="796A9756" w:rsidR="00B06064" w:rsidRPr="004547D4" w:rsidRDefault="00B06064" w:rsidP="00B06064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18.01.</w:t>
            </w:r>
          </w:p>
        </w:tc>
        <w:tc>
          <w:tcPr>
            <w:tcW w:w="423" w:type="pct"/>
          </w:tcPr>
          <w:p w14:paraId="7C13851F" w14:textId="465F935F" w:rsidR="00B06064" w:rsidRPr="004547D4" w:rsidRDefault="00B06064" w:rsidP="00B06064">
            <w:pPr>
              <w:spacing w:line="240" w:lineRule="auto"/>
            </w:pPr>
            <w:r>
              <w:t>Neue Idee</w:t>
            </w:r>
          </w:p>
        </w:tc>
        <w:tc>
          <w:tcPr>
            <w:tcW w:w="957" w:type="pct"/>
          </w:tcPr>
          <w:p w14:paraId="13E6F771" w14:textId="5BA58BA9" w:rsidR="00B06064" w:rsidRPr="00C04069" w:rsidRDefault="00B06064" w:rsidP="00B06064">
            <w:pPr>
              <w:spacing w:line="240" w:lineRule="auto"/>
            </w:pPr>
            <w:r>
              <w:t>Ausarbeitung der Beschreibung vom Vokalbeltrainer</w:t>
            </w:r>
          </w:p>
        </w:tc>
        <w:tc>
          <w:tcPr>
            <w:tcW w:w="667" w:type="pct"/>
          </w:tcPr>
          <w:p w14:paraId="1EAF6339" w14:textId="48CB4A16" w:rsidR="00B06064" w:rsidRDefault="00B06064" w:rsidP="00B06064">
            <w:pPr>
              <w:spacing w:line="240" w:lineRule="auto"/>
            </w:pPr>
          </w:p>
        </w:tc>
        <w:tc>
          <w:tcPr>
            <w:tcW w:w="1064" w:type="pct"/>
          </w:tcPr>
          <w:p w14:paraId="497E4BE3" w14:textId="0543B7B2" w:rsidR="00B06064" w:rsidRDefault="00E30481" w:rsidP="00B06064">
            <w:pPr>
              <w:spacing w:line="240" w:lineRule="auto"/>
            </w:pPr>
            <w:r>
              <w:t>Idee gefunden und gut Ausgebaut</w:t>
            </w:r>
          </w:p>
        </w:tc>
        <w:tc>
          <w:tcPr>
            <w:tcW w:w="866" w:type="pct"/>
          </w:tcPr>
          <w:p w14:paraId="0D321690" w14:textId="78EBBEAA" w:rsidR="00B06064" w:rsidRDefault="00B06064" w:rsidP="00E30481">
            <w:pPr>
              <w:spacing w:line="240" w:lineRule="auto"/>
            </w:pPr>
            <w:r>
              <w:t>Wie können wir unsere Ideen umsetzten? Wer übernimmt welchen Teil des Projektes?</w:t>
            </w:r>
          </w:p>
        </w:tc>
      </w:tr>
      <w:tr w:rsidR="00B06064" w:rsidRPr="00C04069" w14:paraId="14BE38AD" w14:textId="77777777" w:rsidTr="00562570">
        <w:trPr>
          <w:gridAfter w:val="1"/>
          <w:wAfter w:w="866" w:type="pct"/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5040EAF5" w14:textId="17D22B75" w:rsidR="00B06064" w:rsidRPr="004547D4" w:rsidRDefault="00B06064" w:rsidP="00B06064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21.01.</w:t>
            </w:r>
          </w:p>
        </w:tc>
        <w:tc>
          <w:tcPr>
            <w:tcW w:w="423" w:type="pct"/>
          </w:tcPr>
          <w:p w14:paraId="65828BDF" w14:textId="06FE6BA9" w:rsidR="00B06064" w:rsidRPr="004547D4" w:rsidRDefault="00B06064" w:rsidP="00B06064">
            <w:pPr>
              <w:spacing w:line="240" w:lineRule="auto"/>
            </w:pPr>
            <w:r>
              <w:t>Einteilung von Arbeit</w:t>
            </w:r>
          </w:p>
        </w:tc>
        <w:tc>
          <w:tcPr>
            <w:tcW w:w="957" w:type="pct"/>
          </w:tcPr>
          <w:p w14:paraId="5C3CE62B" w14:textId="6974D516" w:rsidR="00B06064" w:rsidRPr="00C04069" w:rsidRDefault="00B06064" w:rsidP="00B06064">
            <w:pPr>
              <w:spacing w:line="240" w:lineRule="auto"/>
            </w:pPr>
            <w:r>
              <w:t xml:space="preserve">Jeder bekommt einen Aufgabenbereich zugeteilt </w:t>
            </w:r>
          </w:p>
        </w:tc>
        <w:tc>
          <w:tcPr>
            <w:tcW w:w="667" w:type="pct"/>
          </w:tcPr>
          <w:p w14:paraId="2756D8A3" w14:textId="19DC8E8A" w:rsidR="00B06064" w:rsidRDefault="00F55C27" w:rsidP="00B06064">
            <w:pPr>
              <w:spacing w:line="240" w:lineRule="auto"/>
            </w:pPr>
            <w:r>
              <w:t>Interessenkonflikt, Einigung durch Abstimmung</w:t>
            </w:r>
          </w:p>
        </w:tc>
        <w:tc>
          <w:tcPr>
            <w:tcW w:w="1064" w:type="pct"/>
          </w:tcPr>
          <w:p w14:paraId="6E0D564A" w14:textId="77777777" w:rsidR="00B06064" w:rsidRDefault="00F55C27" w:rsidP="00B06064">
            <w:pPr>
              <w:spacing w:line="240" w:lineRule="auto"/>
            </w:pPr>
            <w:r>
              <w:t>Maxi: Datenbankstrukturen erstellen, damit die Schüler/innen ihre individuelle Vokabelliste hinzufügen können</w:t>
            </w:r>
          </w:p>
          <w:p w14:paraId="49C1B6F6" w14:textId="3F432C64" w:rsidR="00F55C27" w:rsidRDefault="00F55C27" w:rsidP="00B06064">
            <w:pPr>
              <w:spacing w:line="240" w:lineRule="auto"/>
            </w:pPr>
            <w:r>
              <w:t xml:space="preserve">Moritz: Organisation und Dokumentierung der einzelnen Schritte (Projekttagebuch), Meinungsforschung bei der Zielgruppe; Unterstützung bei Problemen  </w:t>
            </w:r>
          </w:p>
        </w:tc>
        <w:tc>
          <w:tcPr>
            <w:tcW w:w="866" w:type="pct"/>
          </w:tcPr>
          <w:p w14:paraId="2794DBBA" w14:textId="4112C389" w:rsidR="00B06064" w:rsidRDefault="00B06064" w:rsidP="00B06064">
            <w:pPr>
              <w:spacing w:line="240" w:lineRule="auto"/>
            </w:pPr>
            <w:r>
              <w:t>Anfang mit dem eigenen Aufgabenbereich</w:t>
            </w:r>
          </w:p>
        </w:tc>
      </w:tr>
      <w:tr w:rsidR="00B06064" w:rsidRPr="00C04069" w14:paraId="3888AB2B" w14:textId="77777777" w:rsidTr="00562570">
        <w:trPr>
          <w:gridAfter w:val="1"/>
          <w:wAfter w:w="866" w:type="pct"/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609110F9" w14:textId="0CF972C1" w:rsidR="00B06064" w:rsidRPr="004547D4" w:rsidRDefault="00B06064" w:rsidP="00B06064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25.01.</w:t>
            </w:r>
          </w:p>
        </w:tc>
        <w:tc>
          <w:tcPr>
            <w:tcW w:w="423" w:type="pct"/>
          </w:tcPr>
          <w:p w14:paraId="38450F47" w14:textId="06385480" w:rsidR="00B06064" w:rsidRPr="004547D4" w:rsidRDefault="00B06064" w:rsidP="00B06064">
            <w:pPr>
              <w:spacing w:line="240" w:lineRule="auto"/>
            </w:pPr>
            <w:r>
              <w:t>Einarbeitung in das jeweilige Thema</w:t>
            </w:r>
          </w:p>
        </w:tc>
        <w:tc>
          <w:tcPr>
            <w:tcW w:w="957" w:type="pct"/>
          </w:tcPr>
          <w:p w14:paraId="4C67E312" w14:textId="07E5345B" w:rsidR="00B06064" w:rsidRPr="00C04069" w:rsidRDefault="00B06064" w:rsidP="00B06064">
            <w:pPr>
              <w:spacing w:line="240" w:lineRule="auto"/>
            </w:pPr>
            <w:r>
              <w:t>Jeder fängt an eigenständig zu arbeiten</w:t>
            </w:r>
          </w:p>
        </w:tc>
        <w:tc>
          <w:tcPr>
            <w:tcW w:w="667" w:type="pct"/>
          </w:tcPr>
          <w:p w14:paraId="487EFFEE" w14:textId="08F00779" w:rsidR="00B06064" w:rsidRDefault="00B06064" w:rsidP="00B06064">
            <w:pPr>
              <w:spacing w:line="240" w:lineRule="auto"/>
            </w:pPr>
            <w:r>
              <w:t>Kleinere Probleme</w:t>
            </w:r>
          </w:p>
        </w:tc>
        <w:tc>
          <w:tcPr>
            <w:tcW w:w="1064" w:type="pct"/>
          </w:tcPr>
          <w:p w14:paraId="4B415094" w14:textId="77777777" w:rsidR="00F55C27" w:rsidRDefault="00F55C27" w:rsidP="00B06064">
            <w:pPr>
              <w:spacing w:line="240" w:lineRule="auto"/>
            </w:pPr>
            <w:r>
              <w:t>Maxi: Allgemeine Struktur von Datenbanken erlernen</w:t>
            </w:r>
          </w:p>
          <w:p w14:paraId="4B2D37DC" w14:textId="3AE8A87C" w:rsidR="00B06064" w:rsidRDefault="00F55C27" w:rsidP="00B06064">
            <w:pPr>
              <w:spacing w:line="240" w:lineRule="auto"/>
            </w:pPr>
            <w:r>
              <w:t>Moritz: Meinungsforschung betrieben und Notation</w:t>
            </w:r>
            <w:r w:rsidR="00B06064">
              <w:t xml:space="preserve"> </w:t>
            </w:r>
          </w:p>
        </w:tc>
        <w:tc>
          <w:tcPr>
            <w:tcW w:w="866" w:type="pct"/>
          </w:tcPr>
          <w:p w14:paraId="20C4CA11" w14:textId="363FD8C9" w:rsidR="00B06064" w:rsidRDefault="00B06064" w:rsidP="00B06064">
            <w:pPr>
              <w:spacing w:line="240" w:lineRule="auto"/>
            </w:pPr>
            <w:r>
              <w:t>Weiter arbeiten und detaillierteres verfeinern</w:t>
            </w:r>
          </w:p>
        </w:tc>
      </w:tr>
      <w:tr w:rsidR="00B06064" w:rsidRPr="00C04069" w14:paraId="764EC256" w14:textId="77777777" w:rsidTr="00562570">
        <w:trPr>
          <w:gridAfter w:val="1"/>
          <w:wAfter w:w="866" w:type="pct"/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6E1B64EA" w14:textId="07218873" w:rsidR="00B06064" w:rsidRPr="004547D4" w:rsidRDefault="00B06064" w:rsidP="00B06064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28.01.</w:t>
            </w:r>
          </w:p>
        </w:tc>
        <w:tc>
          <w:tcPr>
            <w:tcW w:w="423" w:type="pct"/>
          </w:tcPr>
          <w:p w14:paraId="2BFB4C1C" w14:textId="67DA61F0" w:rsidR="00B06064" w:rsidRPr="004547D4" w:rsidRDefault="00B06064" w:rsidP="00B06064">
            <w:pPr>
              <w:spacing w:line="240" w:lineRule="auto"/>
            </w:pPr>
            <w:r>
              <w:t>- (Zeugnisse)</w:t>
            </w:r>
          </w:p>
        </w:tc>
        <w:tc>
          <w:tcPr>
            <w:tcW w:w="957" w:type="pct"/>
          </w:tcPr>
          <w:p w14:paraId="62A3A59D" w14:textId="5FD71DB6" w:rsidR="00B06064" w:rsidRPr="00C04069" w:rsidRDefault="00B06064" w:rsidP="00B06064">
            <w:pPr>
              <w:spacing w:line="240" w:lineRule="auto"/>
            </w:pPr>
            <w:r>
              <w:t>- (Zeugnisse)</w:t>
            </w:r>
          </w:p>
        </w:tc>
        <w:tc>
          <w:tcPr>
            <w:tcW w:w="667" w:type="pct"/>
          </w:tcPr>
          <w:p w14:paraId="3B1550E7" w14:textId="5A9BB458" w:rsidR="00B06064" w:rsidRDefault="00B06064" w:rsidP="00B06064">
            <w:pPr>
              <w:spacing w:line="240" w:lineRule="auto"/>
            </w:pPr>
            <w:r>
              <w:t>- (Zeugnisse)</w:t>
            </w:r>
          </w:p>
        </w:tc>
        <w:tc>
          <w:tcPr>
            <w:tcW w:w="1064" w:type="pct"/>
          </w:tcPr>
          <w:p w14:paraId="3BCD71BB" w14:textId="1AA750D1" w:rsidR="00B06064" w:rsidRDefault="00B06064" w:rsidP="00B06064">
            <w:pPr>
              <w:spacing w:line="240" w:lineRule="auto"/>
            </w:pPr>
            <w:r>
              <w:t>- (Zeugnisse)</w:t>
            </w:r>
          </w:p>
        </w:tc>
        <w:tc>
          <w:tcPr>
            <w:tcW w:w="866" w:type="pct"/>
          </w:tcPr>
          <w:p w14:paraId="5390D52B" w14:textId="1FD42FC7" w:rsidR="00B06064" w:rsidRDefault="00B06064" w:rsidP="00B06064">
            <w:pPr>
              <w:spacing w:line="240" w:lineRule="auto"/>
              <w:jc w:val="center"/>
            </w:pPr>
            <w:r>
              <w:t>- (Zeugnisse)</w:t>
            </w:r>
          </w:p>
        </w:tc>
      </w:tr>
      <w:tr w:rsidR="00B06064" w:rsidRPr="00C04069" w14:paraId="254A8085" w14:textId="77777777" w:rsidTr="00562570">
        <w:trPr>
          <w:gridAfter w:val="1"/>
          <w:wAfter w:w="866" w:type="pct"/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468256C7" w14:textId="1CD9D7CE" w:rsidR="00B06064" w:rsidRPr="002119AA" w:rsidRDefault="00B06064" w:rsidP="00B06064">
            <w:pPr>
              <w:spacing w:line="240" w:lineRule="auto"/>
              <w:ind w:left="113" w:right="113"/>
              <w:rPr>
                <w:b/>
                <w:sz w:val="28"/>
              </w:rPr>
            </w:pPr>
            <w:r w:rsidRPr="002119AA">
              <w:rPr>
                <w:b/>
                <w:sz w:val="28"/>
              </w:rPr>
              <w:lastRenderedPageBreak/>
              <w:t>08.02.</w:t>
            </w:r>
          </w:p>
        </w:tc>
        <w:tc>
          <w:tcPr>
            <w:tcW w:w="423" w:type="pct"/>
          </w:tcPr>
          <w:p w14:paraId="1147DBC0" w14:textId="0B5BD6B8" w:rsidR="00B06064" w:rsidRPr="002119AA" w:rsidRDefault="00F55C27" w:rsidP="00B06064">
            <w:pPr>
              <w:spacing w:line="240" w:lineRule="auto"/>
            </w:pPr>
            <w:r>
              <w:t>Datenbank erstellen</w:t>
            </w:r>
          </w:p>
        </w:tc>
        <w:tc>
          <w:tcPr>
            <w:tcW w:w="957" w:type="pct"/>
          </w:tcPr>
          <w:p w14:paraId="0CC604DB" w14:textId="732C6BA7" w:rsidR="00B06064" w:rsidRPr="002119AA" w:rsidRDefault="00F55C27" w:rsidP="00B06064">
            <w:pPr>
              <w:spacing w:line="240" w:lineRule="auto"/>
            </w:pPr>
            <w:r>
              <w:t>Erste Sprache in die Datenbank einbringen</w:t>
            </w:r>
          </w:p>
        </w:tc>
        <w:tc>
          <w:tcPr>
            <w:tcW w:w="667" w:type="pct"/>
          </w:tcPr>
          <w:p w14:paraId="23B51090" w14:textId="768EBEBB" w:rsidR="00B06064" w:rsidRPr="002119AA" w:rsidRDefault="00015F2A" w:rsidP="00B06064">
            <w:pPr>
              <w:spacing w:line="240" w:lineRule="auto"/>
            </w:pPr>
            <w:r>
              <w:t xml:space="preserve">ID für Vokabelliste vergessen einzutragen </w:t>
            </w:r>
          </w:p>
        </w:tc>
        <w:tc>
          <w:tcPr>
            <w:tcW w:w="1064" w:type="pct"/>
          </w:tcPr>
          <w:p w14:paraId="1CA0A474" w14:textId="5C7E9765" w:rsidR="00B06064" w:rsidRDefault="00F55C27" w:rsidP="00B06064">
            <w:pPr>
              <w:spacing w:line="240" w:lineRule="auto"/>
            </w:pPr>
            <w:r>
              <w:t xml:space="preserve">Maxi: Datenbanken </w:t>
            </w:r>
            <w:r w:rsidR="00015F2A">
              <w:t>mit den ersten Worten füllen</w:t>
            </w:r>
          </w:p>
          <w:p w14:paraId="74493755" w14:textId="057AE41C" w:rsidR="00015F2A" w:rsidRPr="002119AA" w:rsidRDefault="00015F2A" w:rsidP="00B06064">
            <w:pPr>
              <w:spacing w:line="240" w:lineRule="auto"/>
            </w:pPr>
            <w:r>
              <w:t xml:space="preserve">Moritz: Dokumentation von Zielen und Aufgaben für die Stunde </w:t>
            </w:r>
          </w:p>
        </w:tc>
        <w:tc>
          <w:tcPr>
            <w:tcW w:w="866" w:type="pct"/>
          </w:tcPr>
          <w:p w14:paraId="37DC9B9C" w14:textId="58DFC10C" w:rsidR="00B06064" w:rsidRPr="002119AA" w:rsidRDefault="00015F2A" w:rsidP="00E56C1A">
            <w:pPr>
              <w:spacing w:line="240" w:lineRule="auto"/>
            </w:pPr>
            <w:r>
              <w:t>Datenbanken Ausbau</w:t>
            </w:r>
          </w:p>
        </w:tc>
      </w:tr>
      <w:tr w:rsidR="00B06064" w:rsidRPr="00C04069" w14:paraId="7D7DAD7E" w14:textId="77777777" w:rsidTr="00562570">
        <w:trPr>
          <w:gridAfter w:val="1"/>
          <w:wAfter w:w="866" w:type="pct"/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3635921B" w14:textId="56BBAF64" w:rsidR="00B06064" w:rsidRPr="002119AA" w:rsidRDefault="00B06064" w:rsidP="00B06064">
            <w:pPr>
              <w:spacing w:line="240" w:lineRule="auto"/>
              <w:ind w:left="113" w:right="113"/>
              <w:rPr>
                <w:b/>
                <w:sz w:val="28"/>
              </w:rPr>
            </w:pPr>
            <w:r w:rsidRPr="002119AA">
              <w:rPr>
                <w:b/>
                <w:sz w:val="28"/>
              </w:rPr>
              <w:t>11.02.</w:t>
            </w:r>
          </w:p>
        </w:tc>
        <w:tc>
          <w:tcPr>
            <w:tcW w:w="423" w:type="pct"/>
          </w:tcPr>
          <w:p w14:paraId="4032EED3" w14:textId="391DA338" w:rsidR="00B06064" w:rsidRPr="002119AA" w:rsidRDefault="00015F2A" w:rsidP="00B06064">
            <w:pPr>
              <w:spacing w:line="240" w:lineRule="auto"/>
            </w:pPr>
            <w:r>
              <w:t>Datenbanken Ausbau</w:t>
            </w:r>
          </w:p>
        </w:tc>
        <w:tc>
          <w:tcPr>
            <w:tcW w:w="957" w:type="pct"/>
          </w:tcPr>
          <w:p w14:paraId="7D00E665" w14:textId="4B1C0EED" w:rsidR="00B06064" w:rsidRPr="002119AA" w:rsidRDefault="00E56C1A" w:rsidP="00B06064">
            <w:pPr>
              <w:spacing w:line="240" w:lineRule="auto"/>
            </w:pPr>
            <w:r w:rsidRPr="002119AA">
              <w:t>Vereinfachung der Datenbanken zur Nutzerfreundlicheren Eingabe</w:t>
            </w:r>
          </w:p>
        </w:tc>
        <w:tc>
          <w:tcPr>
            <w:tcW w:w="667" w:type="pct"/>
          </w:tcPr>
          <w:p w14:paraId="2693B76A" w14:textId="5F4E0AF7" w:rsidR="00B06064" w:rsidRPr="002119AA" w:rsidRDefault="00E56C1A" w:rsidP="00B06064">
            <w:pPr>
              <w:spacing w:line="240" w:lineRule="auto"/>
            </w:pPr>
            <w:r w:rsidRPr="002119AA">
              <w:t>Datenbanken überschneiden sich oder nicht ausführbar für das Programm</w:t>
            </w:r>
          </w:p>
        </w:tc>
        <w:tc>
          <w:tcPr>
            <w:tcW w:w="1064" w:type="pct"/>
          </w:tcPr>
          <w:p w14:paraId="4BB1DB64" w14:textId="77777777" w:rsidR="00B06064" w:rsidRDefault="00015F2A" w:rsidP="00B06064">
            <w:pPr>
              <w:spacing w:line="240" w:lineRule="auto"/>
            </w:pPr>
            <w:r>
              <w:t xml:space="preserve">Maxi: </w:t>
            </w:r>
            <w:r w:rsidR="00E56C1A" w:rsidRPr="002119AA">
              <w:t>Lateinische Datenbank ist funktionsfähig</w:t>
            </w:r>
          </w:p>
          <w:p w14:paraId="0BF027C4" w14:textId="54BE7210" w:rsidR="00015F2A" w:rsidRPr="002119AA" w:rsidRDefault="00015F2A" w:rsidP="00B06064">
            <w:pPr>
              <w:spacing w:line="240" w:lineRule="auto"/>
            </w:pPr>
            <w:r>
              <w:t>Moritz: Hilfe und schnelles Einlesen zum Thema Datenbanken, Dokumentierung von Zielen und Aufgaben ins Tagebuch</w:t>
            </w:r>
          </w:p>
        </w:tc>
        <w:tc>
          <w:tcPr>
            <w:tcW w:w="866" w:type="pct"/>
          </w:tcPr>
          <w:p w14:paraId="7621884C" w14:textId="77777777" w:rsidR="00B06064" w:rsidRPr="002119AA" w:rsidRDefault="00E56C1A" w:rsidP="00E56C1A">
            <w:pPr>
              <w:spacing w:line="240" w:lineRule="auto"/>
            </w:pPr>
            <w:r w:rsidRPr="002119AA">
              <w:t>Englische Datenbank hinzufügen</w:t>
            </w:r>
          </w:p>
          <w:p w14:paraId="17323DE8" w14:textId="1E8F2F97" w:rsidR="00E56C1A" w:rsidRPr="002119AA" w:rsidRDefault="00E56C1A" w:rsidP="00E56C1A">
            <w:pPr>
              <w:spacing w:line="240" w:lineRule="auto"/>
            </w:pPr>
          </w:p>
        </w:tc>
      </w:tr>
      <w:tr w:rsidR="00B06064" w:rsidRPr="00C04069" w14:paraId="2BF2D08C" w14:textId="77777777" w:rsidTr="00562570">
        <w:trPr>
          <w:gridAfter w:val="1"/>
          <w:wAfter w:w="866" w:type="pct"/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35431040" w14:textId="779313D3" w:rsidR="00B06064" w:rsidRPr="002119AA" w:rsidRDefault="00E56C1A" w:rsidP="00B06064">
            <w:pPr>
              <w:spacing w:line="240" w:lineRule="auto"/>
              <w:ind w:left="113" w:right="113"/>
              <w:rPr>
                <w:b/>
                <w:sz w:val="28"/>
              </w:rPr>
            </w:pPr>
            <w:r w:rsidRPr="002119AA">
              <w:rPr>
                <w:b/>
                <w:sz w:val="28"/>
              </w:rPr>
              <w:t>15.02</w:t>
            </w:r>
          </w:p>
        </w:tc>
        <w:tc>
          <w:tcPr>
            <w:tcW w:w="423" w:type="pct"/>
          </w:tcPr>
          <w:p w14:paraId="68D32810" w14:textId="4F8C18FC" w:rsidR="00B06064" w:rsidRPr="002119AA" w:rsidRDefault="00015F2A" w:rsidP="00015F2A">
            <w:pPr>
              <w:spacing w:line="240" w:lineRule="auto"/>
            </w:pPr>
            <w:r>
              <w:t>Weitere Datenbank hinzufügen</w:t>
            </w:r>
          </w:p>
        </w:tc>
        <w:tc>
          <w:tcPr>
            <w:tcW w:w="957" w:type="pct"/>
          </w:tcPr>
          <w:p w14:paraId="07B4CC3A" w14:textId="04A16E85" w:rsidR="00B06064" w:rsidRPr="002119AA" w:rsidRDefault="00E56C1A" w:rsidP="00B06064">
            <w:pPr>
              <w:spacing w:line="240" w:lineRule="auto"/>
            </w:pPr>
            <w:r w:rsidRPr="002119AA">
              <w:t>englische Datenbank funktionsfähig machen</w:t>
            </w:r>
          </w:p>
        </w:tc>
        <w:tc>
          <w:tcPr>
            <w:tcW w:w="667" w:type="pct"/>
          </w:tcPr>
          <w:p w14:paraId="3E0B7B74" w14:textId="519D14E9" w:rsidR="00B06064" w:rsidRPr="002119AA" w:rsidRDefault="00015F2A" w:rsidP="00B06064">
            <w:pPr>
              <w:spacing w:line="240" w:lineRule="auto"/>
            </w:pPr>
            <w:r w:rsidRPr="002119AA">
              <w:t>Datenbanken überschneiden</w:t>
            </w:r>
            <w:r w:rsidR="00424CE6">
              <w:t xml:space="preserve"> sich</w:t>
            </w:r>
          </w:p>
        </w:tc>
        <w:tc>
          <w:tcPr>
            <w:tcW w:w="1064" w:type="pct"/>
          </w:tcPr>
          <w:p w14:paraId="45375400" w14:textId="77777777" w:rsidR="00B06064" w:rsidRDefault="00015F2A" w:rsidP="00B06064">
            <w:pPr>
              <w:spacing w:line="240" w:lineRule="auto"/>
            </w:pPr>
            <w:r>
              <w:t>Maxi:</w:t>
            </w:r>
            <w:r w:rsidR="00424CE6">
              <w:t xml:space="preserve"> Neue</w:t>
            </w:r>
            <w:r>
              <w:t xml:space="preserve"> </w:t>
            </w:r>
            <w:r w:rsidR="00424CE6">
              <w:t>Datenbank hinzufügen + einfügen von Vokabeln</w:t>
            </w:r>
          </w:p>
          <w:p w14:paraId="598BD553" w14:textId="728B7978" w:rsidR="00424CE6" w:rsidRPr="002119AA" w:rsidRDefault="00424CE6" w:rsidP="008D5FDB">
            <w:pPr>
              <w:spacing w:line="240" w:lineRule="auto"/>
            </w:pPr>
            <w:r>
              <w:t>Moritz: Hilfe bei neuer Datenbank + Notierung + (Schnelles Einlesen)</w:t>
            </w:r>
          </w:p>
        </w:tc>
        <w:tc>
          <w:tcPr>
            <w:tcW w:w="866" w:type="pct"/>
          </w:tcPr>
          <w:p w14:paraId="6483B63B" w14:textId="2B1E0737" w:rsidR="00B06064" w:rsidRPr="002119AA" w:rsidRDefault="00424CE6" w:rsidP="00E56C1A">
            <w:pPr>
              <w:spacing w:line="240" w:lineRule="auto"/>
            </w:pPr>
            <w:r>
              <w:t>Englische Datenbank vervollständigen</w:t>
            </w:r>
          </w:p>
        </w:tc>
      </w:tr>
      <w:tr w:rsidR="00B06064" w:rsidRPr="00C04069" w14:paraId="4829AB17" w14:textId="77777777" w:rsidTr="00562570">
        <w:trPr>
          <w:gridAfter w:val="1"/>
          <w:wAfter w:w="866" w:type="pct"/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3B28940B" w14:textId="5940B460" w:rsidR="00B06064" w:rsidRPr="002119AA" w:rsidRDefault="00E56C1A" w:rsidP="00B06064">
            <w:pPr>
              <w:spacing w:line="240" w:lineRule="auto"/>
              <w:ind w:left="113" w:right="113"/>
              <w:rPr>
                <w:b/>
                <w:sz w:val="28"/>
              </w:rPr>
            </w:pPr>
            <w:r w:rsidRPr="002119AA">
              <w:rPr>
                <w:b/>
                <w:sz w:val="28"/>
              </w:rPr>
              <w:t>18.02</w:t>
            </w:r>
          </w:p>
        </w:tc>
        <w:tc>
          <w:tcPr>
            <w:tcW w:w="423" w:type="pct"/>
          </w:tcPr>
          <w:p w14:paraId="1EC44962" w14:textId="2619C1BD" w:rsidR="00D07C55" w:rsidRPr="002119AA" w:rsidRDefault="008D5FDB" w:rsidP="00B06064">
            <w:pPr>
              <w:spacing w:line="240" w:lineRule="auto"/>
            </w:pPr>
            <w:r>
              <w:t>Fertigstellung der Datenbanken</w:t>
            </w:r>
          </w:p>
        </w:tc>
        <w:tc>
          <w:tcPr>
            <w:tcW w:w="957" w:type="pct"/>
          </w:tcPr>
          <w:p w14:paraId="6B3FF0D7" w14:textId="47592F74" w:rsidR="00B06064" w:rsidRPr="002119AA" w:rsidRDefault="008D5FDB" w:rsidP="00B06064">
            <w:pPr>
              <w:spacing w:line="240" w:lineRule="auto"/>
            </w:pPr>
            <w:r>
              <w:t>Datenbanken überprüfen und beenden</w:t>
            </w:r>
          </w:p>
        </w:tc>
        <w:tc>
          <w:tcPr>
            <w:tcW w:w="667" w:type="pct"/>
          </w:tcPr>
          <w:p w14:paraId="0F0769CF" w14:textId="5585F99A" w:rsidR="00B06064" w:rsidRPr="002119AA" w:rsidRDefault="008D5FDB" w:rsidP="00B06064">
            <w:pPr>
              <w:spacing w:line="240" w:lineRule="auto"/>
            </w:pPr>
            <w:r>
              <w:t xml:space="preserve">Siehe oben </w:t>
            </w:r>
          </w:p>
        </w:tc>
        <w:tc>
          <w:tcPr>
            <w:tcW w:w="1064" w:type="pct"/>
          </w:tcPr>
          <w:p w14:paraId="7D7B0DD5" w14:textId="7E16EAD8" w:rsidR="00B06064" w:rsidRDefault="00424CE6" w:rsidP="00B06064">
            <w:pPr>
              <w:spacing w:line="240" w:lineRule="auto"/>
            </w:pPr>
            <w:r>
              <w:t xml:space="preserve">Maxi: Hilfe für </w:t>
            </w:r>
            <w:proofErr w:type="spellStart"/>
            <w:r>
              <w:t>Tjarve</w:t>
            </w:r>
            <w:proofErr w:type="spellEnd"/>
            <w:r>
              <w:t xml:space="preserve"> (schnelles Einlesen in die GUI) + Fertigstellung aller Datenbanken</w:t>
            </w:r>
          </w:p>
          <w:p w14:paraId="2A72EDDC" w14:textId="4D29DF97" w:rsidR="00424CE6" w:rsidRPr="002119AA" w:rsidRDefault="00424CE6" w:rsidP="00424CE6">
            <w:pPr>
              <w:spacing w:line="240" w:lineRule="auto"/>
            </w:pPr>
            <w:r>
              <w:t xml:space="preserve">Moritz: Fertigstellung mit Gustav zu einem Funktionierenden Programm </w:t>
            </w:r>
          </w:p>
        </w:tc>
        <w:tc>
          <w:tcPr>
            <w:tcW w:w="866" w:type="pct"/>
          </w:tcPr>
          <w:p w14:paraId="161BEB97" w14:textId="2DCA8A32" w:rsidR="00B06064" w:rsidRPr="002119AA" w:rsidRDefault="008D5FDB" w:rsidP="00D55B8E">
            <w:pPr>
              <w:spacing w:line="240" w:lineRule="auto"/>
            </w:pPr>
            <w:r>
              <w:t>Arbeit vorerst beendet</w:t>
            </w:r>
          </w:p>
        </w:tc>
      </w:tr>
    </w:tbl>
    <w:p w14:paraId="52F32C3A" w14:textId="534869FB" w:rsidR="004547D4" w:rsidRDefault="004547D4">
      <w:r>
        <w:t>Präsentation des vollständigen Projekts, späteste Abgabe der geforderten Dokumente: 15.02.2022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73"/>
        <w:gridCol w:w="2573"/>
        <w:gridCol w:w="2573"/>
        <w:gridCol w:w="2574"/>
        <w:gridCol w:w="2574"/>
        <w:gridCol w:w="2574"/>
      </w:tblGrid>
      <w:tr w:rsidR="00AF46C6" w14:paraId="1E6CF33D" w14:textId="77777777" w:rsidTr="002F50E2">
        <w:tc>
          <w:tcPr>
            <w:tcW w:w="2573" w:type="dxa"/>
          </w:tcPr>
          <w:p w14:paraId="381D9597" w14:textId="5D60E96A" w:rsidR="00AF46C6" w:rsidRDefault="00AF46C6">
            <w:r>
              <w:lastRenderedPageBreak/>
              <w:t>22.02</w:t>
            </w:r>
          </w:p>
        </w:tc>
        <w:tc>
          <w:tcPr>
            <w:tcW w:w="2573" w:type="dxa"/>
          </w:tcPr>
          <w:p w14:paraId="6200A18A" w14:textId="4D65DD87" w:rsidR="00AF46C6" w:rsidRDefault="00424CE6">
            <w:r>
              <w:t xml:space="preserve">Datenbanken </w:t>
            </w:r>
            <w:r w:rsidR="00EA1D3F">
              <w:t xml:space="preserve">Ergänzung und Fehlerbehebung </w:t>
            </w:r>
          </w:p>
        </w:tc>
        <w:tc>
          <w:tcPr>
            <w:tcW w:w="2573" w:type="dxa"/>
          </w:tcPr>
          <w:p w14:paraId="4D42033F" w14:textId="237B3CCF" w:rsidR="00AF46C6" w:rsidRDefault="00AF46C6" w:rsidP="00015F2A">
            <w:r>
              <w:t>Fehler + Bugs i</w:t>
            </w:r>
            <w:r w:rsidR="00015F2A">
              <w:t xml:space="preserve">n Datenbanken </w:t>
            </w:r>
            <w:r>
              <w:t>entfernen</w:t>
            </w:r>
          </w:p>
        </w:tc>
        <w:tc>
          <w:tcPr>
            <w:tcW w:w="2574" w:type="dxa"/>
          </w:tcPr>
          <w:p w14:paraId="7883791A" w14:textId="7799EBC0" w:rsidR="00AF46C6" w:rsidRDefault="002F50E2">
            <w:r>
              <w:t xml:space="preserve">Verschlechterung des Programmes </w:t>
            </w:r>
          </w:p>
        </w:tc>
        <w:tc>
          <w:tcPr>
            <w:tcW w:w="2574" w:type="dxa"/>
          </w:tcPr>
          <w:p w14:paraId="4EE8A38A" w14:textId="77777777" w:rsidR="00EA1D3F" w:rsidRDefault="00EA1D3F">
            <w:r>
              <w:t>Maxi: Ergänzung Französischer Datenbank</w:t>
            </w:r>
          </w:p>
          <w:p w14:paraId="66C9C5E4" w14:textId="04568E96" w:rsidR="00AF46C6" w:rsidRDefault="00EA1D3F">
            <w:r>
              <w:t xml:space="preserve">Moritz: Fehlerbehebung in Datenbanken </w:t>
            </w:r>
          </w:p>
        </w:tc>
        <w:tc>
          <w:tcPr>
            <w:tcW w:w="2574" w:type="dxa"/>
          </w:tcPr>
          <w:p w14:paraId="65B9A7F3" w14:textId="2EFD2680" w:rsidR="00AF46C6" w:rsidRDefault="00EA1D3F">
            <w:r>
              <w:t xml:space="preserve">Französische Datenbanken implementieren </w:t>
            </w:r>
          </w:p>
        </w:tc>
      </w:tr>
      <w:tr w:rsidR="00AF46C6" w14:paraId="740B1381" w14:textId="77777777" w:rsidTr="002F50E2">
        <w:tc>
          <w:tcPr>
            <w:tcW w:w="2573" w:type="dxa"/>
          </w:tcPr>
          <w:p w14:paraId="54BC3C75" w14:textId="5C1C6855" w:rsidR="00AF46C6" w:rsidRDefault="00AF46C6">
            <w:r>
              <w:t>25.02</w:t>
            </w:r>
          </w:p>
        </w:tc>
        <w:tc>
          <w:tcPr>
            <w:tcW w:w="2573" w:type="dxa"/>
          </w:tcPr>
          <w:p w14:paraId="5468316A" w14:textId="79AD5D34" w:rsidR="00EB20D4" w:rsidRDefault="00EB20D4">
            <w:r>
              <w:t xml:space="preserve">Französisch implementieren </w:t>
            </w:r>
          </w:p>
        </w:tc>
        <w:tc>
          <w:tcPr>
            <w:tcW w:w="2573" w:type="dxa"/>
          </w:tcPr>
          <w:p w14:paraId="3C3C9257" w14:textId="4286FC0F" w:rsidR="00AF46C6" w:rsidRDefault="00EB20D4">
            <w:r>
              <w:t xml:space="preserve">Tabelle in der Vokabeldatenbank </w:t>
            </w:r>
          </w:p>
        </w:tc>
        <w:tc>
          <w:tcPr>
            <w:tcW w:w="2574" w:type="dxa"/>
          </w:tcPr>
          <w:p w14:paraId="7AC6DD7B" w14:textId="009D6F33" w:rsidR="00AF46C6" w:rsidRDefault="002F50E2">
            <w:r>
              <w:t>Keine Fehler passiert, bekannte Aufgaben</w:t>
            </w:r>
          </w:p>
        </w:tc>
        <w:tc>
          <w:tcPr>
            <w:tcW w:w="2574" w:type="dxa"/>
          </w:tcPr>
          <w:p w14:paraId="3A2BBBA2" w14:textId="4F48649A" w:rsidR="00AF46C6" w:rsidRDefault="00EA1D3F" w:rsidP="00EA1D3F">
            <w:r>
              <w:t xml:space="preserve">Maxi/Moritz: </w:t>
            </w:r>
            <w:r w:rsidR="00EB20D4">
              <w:t>Tabelle wurde erstellt</w:t>
            </w:r>
          </w:p>
        </w:tc>
        <w:tc>
          <w:tcPr>
            <w:tcW w:w="2574" w:type="dxa"/>
          </w:tcPr>
          <w:p w14:paraId="3ACA0ABF" w14:textId="5E33B156" w:rsidR="00AF46C6" w:rsidRDefault="00EB20D4">
            <w:r>
              <w:t>Vervollständigung der Tabelle</w:t>
            </w:r>
          </w:p>
        </w:tc>
      </w:tr>
      <w:tr w:rsidR="00AF46C6" w14:paraId="4857FEFE" w14:textId="77777777" w:rsidTr="002F50E2">
        <w:tc>
          <w:tcPr>
            <w:tcW w:w="2573" w:type="dxa"/>
          </w:tcPr>
          <w:p w14:paraId="67F83F10" w14:textId="67B09D5C" w:rsidR="00AF46C6" w:rsidRDefault="00AF46C6">
            <w:r>
              <w:t>1.03</w:t>
            </w:r>
          </w:p>
        </w:tc>
        <w:tc>
          <w:tcPr>
            <w:tcW w:w="2573" w:type="dxa"/>
          </w:tcPr>
          <w:p w14:paraId="399824C0" w14:textId="59F74233" w:rsidR="00EB20D4" w:rsidRDefault="008D5FDB" w:rsidP="00EA1D3F">
            <w:r>
              <w:t>Altgriechische Datenbank erstellen</w:t>
            </w:r>
          </w:p>
        </w:tc>
        <w:tc>
          <w:tcPr>
            <w:tcW w:w="2573" w:type="dxa"/>
          </w:tcPr>
          <w:p w14:paraId="1CC6AEB9" w14:textId="0329CCC8" w:rsidR="00AF46C6" w:rsidRDefault="008D5FDB">
            <w:r>
              <w:t xml:space="preserve">Datenbanken </w:t>
            </w:r>
            <w:r w:rsidR="00EA1D3F">
              <w:t>erledigen</w:t>
            </w:r>
          </w:p>
        </w:tc>
        <w:tc>
          <w:tcPr>
            <w:tcW w:w="2574" w:type="dxa"/>
          </w:tcPr>
          <w:p w14:paraId="0D29A1F0" w14:textId="561F1715" w:rsidR="00AF46C6" w:rsidRDefault="002F50E2">
            <w:r>
              <w:t>Reibungslos</w:t>
            </w:r>
            <w:r w:rsidR="002F0D7C">
              <w:t>,</w:t>
            </w:r>
            <w:r>
              <w:t xml:space="preserve"> </w:t>
            </w:r>
            <w:r w:rsidR="002F0D7C">
              <w:t>keine Fehler erwartet</w:t>
            </w:r>
          </w:p>
        </w:tc>
        <w:tc>
          <w:tcPr>
            <w:tcW w:w="2574" w:type="dxa"/>
          </w:tcPr>
          <w:p w14:paraId="1136268B" w14:textId="6B6AC54E" w:rsidR="00AF46C6" w:rsidRDefault="00EA1D3F" w:rsidP="0002787B">
            <w:r>
              <w:t>Maxi &amp; Moritz: Datenbanken fertigstellen und Auffüllen, aufschreiben von Zielen und Aufgaben</w:t>
            </w:r>
          </w:p>
        </w:tc>
        <w:tc>
          <w:tcPr>
            <w:tcW w:w="2574" w:type="dxa"/>
          </w:tcPr>
          <w:p w14:paraId="07B50B11" w14:textId="4EEE8316" w:rsidR="0002787B" w:rsidRDefault="008D5FDB" w:rsidP="0002787B">
            <w:r>
              <w:t>Datenbank vervollständigen</w:t>
            </w:r>
          </w:p>
          <w:p w14:paraId="6571585E" w14:textId="77777777" w:rsidR="00AF46C6" w:rsidRDefault="00AF46C6"/>
        </w:tc>
      </w:tr>
      <w:tr w:rsidR="00AF46C6" w14:paraId="4D967B55" w14:textId="77777777" w:rsidTr="002F50E2">
        <w:tc>
          <w:tcPr>
            <w:tcW w:w="2573" w:type="dxa"/>
          </w:tcPr>
          <w:p w14:paraId="72DE1EE0" w14:textId="1222B613" w:rsidR="00AF46C6" w:rsidRDefault="00AF46C6">
            <w:r>
              <w:t>4.03</w:t>
            </w:r>
          </w:p>
        </w:tc>
        <w:tc>
          <w:tcPr>
            <w:tcW w:w="2573" w:type="dxa"/>
          </w:tcPr>
          <w:p w14:paraId="4E5377F4" w14:textId="27876E48" w:rsidR="00AF46C6" w:rsidRDefault="008D5FDB">
            <w:r>
              <w:t>Fertigstellung der Datenbank</w:t>
            </w:r>
          </w:p>
        </w:tc>
        <w:tc>
          <w:tcPr>
            <w:tcW w:w="2573" w:type="dxa"/>
          </w:tcPr>
          <w:p w14:paraId="732D99CA" w14:textId="6BC6A36B" w:rsidR="00AF46C6" w:rsidRDefault="008D5FDB">
            <w:r>
              <w:t xml:space="preserve">Datenbanken fertigstellen und implementieren </w:t>
            </w:r>
          </w:p>
        </w:tc>
        <w:tc>
          <w:tcPr>
            <w:tcW w:w="2574" w:type="dxa"/>
          </w:tcPr>
          <w:p w14:paraId="3771C588" w14:textId="21D88A8E" w:rsidR="00AF46C6" w:rsidRDefault="002F50E2">
            <w:r w:rsidRPr="002119AA">
              <w:t>Datenbanken überschneiden</w:t>
            </w:r>
            <w:r>
              <w:t xml:space="preserve"> sich</w:t>
            </w:r>
          </w:p>
        </w:tc>
        <w:tc>
          <w:tcPr>
            <w:tcW w:w="2574" w:type="dxa"/>
          </w:tcPr>
          <w:p w14:paraId="3BCB69FD" w14:textId="1D2F3E42" w:rsidR="00AF46C6" w:rsidRDefault="008D5FDB">
            <w:r>
              <w:t>Maxi:</w:t>
            </w:r>
            <w:r w:rsidR="000813E1">
              <w:t xml:space="preserve"> Hilfe bei der GUI</w:t>
            </w:r>
          </w:p>
          <w:p w14:paraId="22B3C2A8" w14:textId="61AC1338" w:rsidR="008D5FDB" w:rsidRDefault="008D5FDB">
            <w:r>
              <w:t xml:space="preserve">Moritz:  Hilfe für Gustav bei implementieren der Datenbanken, Notierung </w:t>
            </w:r>
          </w:p>
        </w:tc>
        <w:tc>
          <w:tcPr>
            <w:tcW w:w="2574" w:type="dxa"/>
          </w:tcPr>
          <w:p w14:paraId="653F6F1C" w14:textId="696BBCBB" w:rsidR="00AF46C6" w:rsidRDefault="002F50E2">
            <w:r>
              <w:t xml:space="preserve">Mit Hilfe bei den anderen Aufgaben  </w:t>
            </w:r>
          </w:p>
        </w:tc>
      </w:tr>
      <w:tr w:rsidR="002F50E2" w14:paraId="4C39BCE4" w14:textId="77777777" w:rsidTr="002F50E2">
        <w:trPr>
          <w:trHeight w:val="1572"/>
        </w:trPr>
        <w:tc>
          <w:tcPr>
            <w:tcW w:w="2573" w:type="dxa"/>
          </w:tcPr>
          <w:p w14:paraId="6A5CDA04" w14:textId="25551CCB" w:rsidR="002F50E2" w:rsidRDefault="002F50E2" w:rsidP="00093203">
            <w:r>
              <w:t>8.03</w:t>
            </w:r>
          </w:p>
        </w:tc>
        <w:tc>
          <w:tcPr>
            <w:tcW w:w="2573" w:type="dxa"/>
          </w:tcPr>
          <w:p w14:paraId="0724C42B" w14:textId="5357473D" w:rsidR="002F50E2" w:rsidRDefault="002F50E2" w:rsidP="00093203">
            <w:r>
              <w:t>Projekttagebuch Überarbeitung</w:t>
            </w:r>
          </w:p>
        </w:tc>
        <w:tc>
          <w:tcPr>
            <w:tcW w:w="2573" w:type="dxa"/>
          </w:tcPr>
          <w:p w14:paraId="28864AA3" w14:textId="7B947CCD" w:rsidR="002F50E2" w:rsidRDefault="002F50E2" w:rsidP="00093203">
            <w:r>
              <w:t xml:space="preserve">Durch Anmerkung von Lehrkraft Verfeinerung </w:t>
            </w:r>
          </w:p>
        </w:tc>
        <w:tc>
          <w:tcPr>
            <w:tcW w:w="2574" w:type="dxa"/>
          </w:tcPr>
          <w:p w14:paraId="42EA1EB7" w14:textId="28BE9A18" w:rsidR="002F50E2" w:rsidRDefault="002F50E2" w:rsidP="00093203">
            <w:r>
              <w:t>Kleinigkeit von einzelnen Person vergessen</w:t>
            </w:r>
          </w:p>
        </w:tc>
        <w:tc>
          <w:tcPr>
            <w:tcW w:w="2574" w:type="dxa"/>
          </w:tcPr>
          <w:p w14:paraId="2AA9219B" w14:textId="26794301" w:rsidR="002F0D7C" w:rsidRDefault="002F50E2" w:rsidP="00093203">
            <w:r>
              <w:t>Maxi/Moritz: Projekttagebuch verfeinert</w:t>
            </w:r>
          </w:p>
        </w:tc>
        <w:tc>
          <w:tcPr>
            <w:tcW w:w="2574" w:type="dxa"/>
          </w:tcPr>
          <w:p w14:paraId="357B09F5" w14:textId="77777777" w:rsidR="002F50E2" w:rsidRDefault="002F50E2" w:rsidP="00093203"/>
        </w:tc>
      </w:tr>
      <w:tr w:rsidR="002F50E2" w14:paraId="544870BB" w14:textId="77777777" w:rsidTr="002F50E2">
        <w:trPr>
          <w:trHeight w:val="1506"/>
        </w:trPr>
        <w:tc>
          <w:tcPr>
            <w:tcW w:w="2573" w:type="dxa"/>
          </w:tcPr>
          <w:p w14:paraId="5E105C34" w14:textId="77777777" w:rsidR="002F50E2" w:rsidRDefault="002F50E2" w:rsidP="00093203"/>
        </w:tc>
        <w:tc>
          <w:tcPr>
            <w:tcW w:w="2573" w:type="dxa"/>
          </w:tcPr>
          <w:p w14:paraId="34AE2DE1" w14:textId="77777777" w:rsidR="002F50E2" w:rsidRDefault="002F50E2" w:rsidP="00093203"/>
        </w:tc>
        <w:tc>
          <w:tcPr>
            <w:tcW w:w="2573" w:type="dxa"/>
          </w:tcPr>
          <w:p w14:paraId="1922D54D" w14:textId="77777777" w:rsidR="002F50E2" w:rsidRDefault="002F50E2" w:rsidP="00093203"/>
        </w:tc>
        <w:tc>
          <w:tcPr>
            <w:tcW w:w="2574" w:type="dxa"/>
          </w:tcPr>
          <w:p w14:paraId="685DA62A" w14:textId="77777777" w:rsidR="002F50E2" w:rsidRDefault="002F50E2" w:rsidP="00093203"/>
        </w:tc>
        <w:tc>
          <w:tcPr>
            <w:tcW w:w="2574" w:type="dxa"/>
          </w:tcPr>
          <w:p w14:paraId="6BBC8620" w14:textId="77777777" w:rsidR="002F50E2" w:rsidRDefault="002F50E2" w:rsidP="00093203"/>
        </w:tc>
        <w:tc>
          <w:tcPr>
            <w:tcW w:w="2574" w:type="dxa"/>
          </w:tcPr>
          <w:p w14:paraId="3A7276E8" w14:textId="77777777" w:rsidR="002F50E2" w:rsidRDefault="002F50E2" w:rsidP="00093203"/>
        </w:tc>
      </w:tr>
    </w:tbl>
    <w:p w14:paraId="1C16955B" w14:textId="1A02882A" w:rsidR="00D07C55" w:rsidRDefault="00D07C55"/>
    <w:p w14:paraId="6E2E6336" w14:textId="77777777" w:rsidR="002F50E2" w:rsidRPr="00C04069" w:rsidRDefault="002F50E2">
      <w:bookmarkStart w:id="0" w:name="_GoBack"/>
      <w:bookmarkEnd w:id="0"/>
    </w:p>
    <w:sectPr w:rsidR="002F50E2" w:rsidRPr="00C04069" w:rsidSect="00D10213">
      <w:headerReference w:type="default" r:id="rId8"/>
      <w:pgSz w:w="16838" w:h="11906" w:orient="landscape"/>
      <w:pgMar w:top="1135" w:right="678" w:bottom="568" w:left="709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EF7E2A" w14:textId="77777777" w:rsidR="00312618" w:rsidRDefault="00312618" w:rsidP="001A4B2D">
      <w:pPr>
        <w:spacing w:after="0" w:line="240" w:lineRule="auto"/>
      </w:pPr>
      <w:r>
        <w:separator/>
      </w:r>
    </w:p>
  </w:endnote>
  <w:endnote w:type="continuationSeparator" w:id="0">
    <w:p w14:paraId="38DBA612" w14:textId="77777777" w:rsidR="00312618" w:rsidRDefault="00312618" w:rsidP="001A4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dern Love Caps">
    <w:altName w:val="Modern Love Caps"/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5B3B2" w14:textId="77777777" w:rsidR="00312618" w:rsidRDefault="00312618" w:rsidP="001A4B2D">
      <w:pPr>
        <w:spacing w:after="0" w:line="240" w:lineRule="auto"/>
      </w:pPr>
      <w:r>
        <w:separator/>
      </w:r>
    </w:p>
  </w:footnote>
  <w:footnote w:type="continuationSeparator" w:id="0">
    <w:p w14:paraId="04DBB9AA" w14:textId="77777777" w:rsidR="00312618" w:rsidRDefault="00312618" w:rsidP="001A4B2D">
      <w:pPr>
        <w:spacing w:after="0" w:line="240" w:lineRule="auto"/>
      </w:pPr>
      <w:r>
        <w:continuationSeparator/>
      </w:r>
    </w:p>
  </w:footnote>
  <w:footnote w:id="1">
    <w:p w14:paraId="21936F7C" w14:textId="1FD3E8F5" w:rsidR="00C31856" w:rsidRDefault="00C3185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745EE3">
        <w:t xml:space="preserve">In </w:t>
      </w:r>
      <w:r w:rsidR="004547D4">
        <w:t>14.12.</w:t>
      </w:r>
      <w:r w:rsidR="00745EE3">
        <w:t>welcher Phase der Entwicklung entsprechend eures gewählten Modells befindest du dich?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82851" w14:textId="375D22B2" w:rsidR="001A4B2D" w:rsidRPr="00745EE3" w:rsidRDefault="00E561D4" w:rsidP="00745EE3">
    <w:pPr>
      <w:pStyle w:val="Kopfzeile"/>
      <w:tabs>
        <w:tab w:val="clear" w:pos="4536"/>
        <w:tab w:val="clear" w:pos="9072"/>
        <w:tab w:val="center" w:pos="7230"/>
        <w:tab w:val="right" w:pos="15451"/>
      </w:tabs>
      <w:rPr>
        <w:kern w:val="16"/>
      </w:rPr>
    </w:pPr>
    <w:sdt>
      <w:sdtPr>
        <w:rPr>
          <w:kern w:val="16"/>
          <w:lang w:val="fr-FR"/>
        </w:rPr>
        <w:id w:val="1357159269"/>
        <w:showingPlcHdr/>
        <w:text/>
      </w:sdtPr>
      <w:sdtEndPr/>
      <w:sdtContent>
        <w:r w:rsidR="00711A11" w:rsidRPr="00711A11">
          <w:rPr>
            <w:kern w:val="16"/>
          </w:rPr>
          <w:t xml:space="preserve">     </w:t>
        </w:r>
      </w:sdtContent>
    </w:sdt>
    <w:r w:rsidR="00745EE3" w:rsidRPr="00745EE3">
      <w:rPr>
        <w:kern w:val="16"/>
      </w:rPr>
      <w:t>Informatik 13, Kai</w:t>
    </w:r>
    <w:r w:rsidR="001A4B2D" w:rsidRPr="00745EE3">
      <w:rPr>
        <w:kern w:val="16"/>
      </w:rPr>
      <w:tab/>
    </w:r>
    <w:sdt>
      <w:sdtPr>
        <w:rPr>
          <w:rFonts w:ascii="Bahnschrift SemiBold Condensed" w:hAnsi="Bahnschrift SemiBold Condensed"/>
          <w:b/>
          <w:kern w:val="16"/>
          <w:sz w:val="24"/>
        </w:rPr>
        <w:id w:val="1264498516"/>
        <w:placeholder>
          <w:docPart w:val="21A46CE77F6840FD812D47DA0B74A044"/>
        </w:placeholder>
      </w:sdtPr>
      <w:sdtEndPr/>
      <w:sdtContent>
        <w:r w:rsidR="00745EE3" w:rsidRPr="00711A11">
          <w:rPr>
            <w:rFonts w:ascii="Modern Love Caps" w:hAnsi="Modern Love Caps"/>
            <w:b/>
            <w:kern w:val="16"/>
            <w:sz w:val="24"/>
          </w:rPr>
          <w:t>Fortschrittsdokumentation Softwareprojekt</w:t>
        </w:r>
        <w:r w:rsidR="00C04069" w:rsidRPr="00745EE3">
          <w:rPr>
            <w:rFonts w:ascii="Bahnschrift SemiBold Condensed" w:hAnsi="Bahnschrift SemiBold Condensed"/>
            <w:b/>
            <w:kern w:val="16"/>
            <w:sz w:val="24"/>
          </w:rPr>
          <w:t xml:space="preserve"> </w:t>
        </w:r>
      </w:sdtContent>
    </w:sdt>
    <w:r w:rsidR="001A4B2D" w:rsidRPr="00745EE3">
      <w:rPr>
        <w:kern w:val="16"/>
      </w:rPr>
      <w:tab/>
    </w:r>
    <w:r w:rsidR="00745EE3" w:rsidRPr="00745EE3">
      <w:rPr>
        <w:kern w:val="16"/>
      </w:rPr>
      <w:t xml:space="preserve">Name :__________________ </w:t>
    </w:r>
    <w:r w:rsidR="00745EE3">
      <w:rPr>
        <w:kern w:val="16"/>
      </w:rPr>
      <w:t>Projekt</w:t>
    </w:r>
    <w:r w:rsidR="00745EE3" w:rsidRPr="00745EE3">
      <w:rPr>
        <w:kern w:val="16"/>
      </w:rPr>
      <w:t> : _______</w:t>
    </w:r>
    <w:r w:rsidR="00745EE3">
      <w:rPr>
        <w:kern w:val="16"/>
      </w:rPr>
      <w:t>_________</w:t>
    </w:r>
    <w:r w:rsidR="00745EE3" w:rsidRPr="00745EE3">
      <w:rPr>
        <w:kern w:val="16"/>
      </w:rPr>
      <w:t>_______</w:t>
    </w:r>
  </w:p>
  <w:p w14:paraId="0E0F8CD6" w14:textId="77777777" w:rsidR="001A4B2D" w:rsidRDefault="00E561D4">
    <w:pPr>
      <w:pStyle w:val="Kopfzeile"/>
    </w:pPr>
    <w:r>
      <w:pict w14:anchorId="10BF9A69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69"/>
    <w:rsid w:val="00015F2A"/>
    <w:rsid w:val="0002787B"/>
    <w:rsid w:val="00032879"/>
    <w:rsid w:val="000349AD"/>
    <w:rsid w:val="00044535"/>
    <w:rsid w:val="00057348"/>
    <w:rsid w:val="00067D08"/>
    <w:rsid w:val="000813E1"/>
    <w:rsid w:val="000B0424"/>
    <w:rsid w:val="000B4B07"/>
    <w:rsid w:val="000B5D03"/>
    <w:rsid w:val="000E48B2"/>
    <w:rsid w:val="001A4B2D"/>
    <w:rsid w:val="001B2434"/>
    <w:rsid w:val="001C0415"/>
    <w:rsid w:val="002119AA"/>
    <w:rsid w:val="00252FBB"/>
    <w:rsid w:val="00267E51"/>
    <w:rsid w:val="0028240B"/>
    <w:rsid w:val="002D340C"/>
    <w:rsid w:val="002F0D7C"/>
    <w:rsid w:val="002F50E2"/>
    <w:rsid w:val="0030056D"/>
    <w:rsid w:val="00312618"/>
    <w:rsid w:val="003175B3"/>
    <w:rsid w:val="003679B1"/>
    <w:rsid w:val="00400223"/>
    <w:rsid w:val="00424CE6"/>
    <w:rsid w:val="00436A18"/>
    <w:rsid w:val="00452340"/>
    <w:rsid w:val="0045274F"/>
    <w:rsid w:val="004547D4"/>
    <w:rsid w:val="0046441D"/>
    <w:rsid w:val="004837D8"/>
    <w:rsid w:val="004C3020"/>
    <w:rsid w:val="004F757D"/>
    <w:rsid w:val="00510C54"/>
    <w:rsid w:val="00524B6A"/>
    <w:rsid w:val="005322E8"/>
    <w:rsid w:val="00562570"/>
    <w:rsid w:val="005D062A"/>
    <w:rsid w:val="005E6ABE"/>
    <w:rsid w:val="005F0725"/>
    <w:rsid w:val="0062596E"/>
    <w:rsid w:val="00630C7A"/>
    <w:rsid w:val="00637A50"/>
    <w:rsid w:val="006C2550"/>
    <w:rsid w:val="006E2CED"/>
    <w:rsid w:val="00711A11"/>
    <w:rsid w:val="00745EE3"/>
    <w:rsid w:val="00776EF1"/>
    <w:rsid w:val="00784BF8"/>
    <w:rsid w:val="00791148"/>
    <w:rsid w:val="00836782"/>
    <w:rsid w:val="008556A0"/>
    <w:rsid w:val="00882911"/>
    <w:rsid w:val="00893975"/>
    <w:rsid w:val="008A7EFA"/>
    <w:rsid w:val="008B36D8"/>
    <w:rsid w:val="008D5FDB"/>
    <w:rsid w:val="00902059"/>
    <w:rsid w:val="0094043B"/>
    <w:rsid w:val="009A6940"/>
    <w:rsid w:val="009B22F8"/>
    <w:rsid w:val="009C6222"/>
    <w:rsid w:val="00A124EF"/>
    <w:rsid w:val="00A13DC9"/>
    <w:rsid w:val="00A532F3"/>
    <w:rsid w:val="00A91525"/>
    <w:rsid w:val="00A96F81"/>
    <w:rsid w:val="00AF46C6"/>
    <w:rsid w:val="00B06064"/>
    <w:rsid w:val="00B422C6"/>
    <w:rsid w:val="00B66F53"/>
    <w:rsid w:val="00B75E17"/>
    <w:rsid w:val="00C0148F"/>
    <w:rsid w:val="00C04069"/>
    <w:rsid w:val="00C31856"/>
    <w:rsid w:val="00CD0EF4"/>
    <w:rsid w:val="00CF0C58"/>
    <w:rsid w:val="00D068FE"/>
    <w:rsid w:val="00D07C55"/>
    <w:rsid w:val="00D10213"/>
    <w:rsid w:val="00D407BB"/>
    <w:rsid w:val="00D467F4"/>
    <w:rsid w:val="00D55B8E"/>
    <w:rsid w:val="00D94CA9"/>
    <w:rsid w:val="00E30481"/>
    <w:rsid w:val="00E53E45"/>
    <w:rsid w:val="00E56C1A"/>
    <w:rsid w:val="00EA1D3F"/>
    <w:rsid w:val="00EA1E54"/>
    <w:rsid w:val="00EA6A98"/>
    <w:rsid w:val="00EB20D4"/>
    <w:rsid w:val="00EC19BC"/>
    <w:rsid w:val="00F24B83"/>
    <w:rsid w:val="00F55C27"/>
    <w:rsid w:val="00F672DF"/>
    <w:rsid w:val="00F83B1C"/>
    <w:rsid w:val="00F9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6E855137"/>
  <w15:chartTrackingRefBased/>
  <w15:docId w15:val="{85CAFFD8-7809-48D6-A70F-AD2EE9EA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D0EF4"/>
    <w:pPr>
      <w:spacing w:line="36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A4B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4B2D"/>
  </w:style>
  <w:style w:type="paragraph" w:styleId="Fuzeile">
    <w:name w:val="footer"/>
    <w:basedOn w:val="Standard"/>
    <w:link w:val="FuzeileZchn"/>
    <w:uiPriority w:val="99"/>
    <w:unhideWhenUsed/>
    <w:rsid w:val="001A4B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4B2D"/>
  </w:style>
  <w:style w:type="character" w:styleId="Platzhaltertext">
    <w:name w:val="Placeholder Text"/>
    <w:basedOn w:val="Absatz-Standardschriftart"/>
    <w:uiPriority w:val="99"/>
    <w:semiHidden/>
    <w:rsid w:val="001A4B2D"/>
    <w:rPr>
      <w:color w:val="808080"/>
    </w:rPr>
  </w:style>
  <w:style w:type="table" w:styleId="Tabellenraster">
    <w:name w:val="Table Grid"/>
    <w:basedOn w:val="NormaleTabelle"/>
    <w:uiPriority w:val="39"/>
    <w:rsid w:val="00C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C0406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0406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040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oudStation\Privat\Office%20Vorlagen\_Arbeitsbl&#228;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A46CE77F6840FD812D47DA0B74A0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EE6A58-12F1-47A9-8677-6D203B02EA81}"/>
      </w:docPartPr>
      <w:docPartBody>
        <w:p w:rsidR="008C6DFD" w:rsidRDefault="00F52DE0" w:rsidP="00F52DE0">
          <w:pPr>
            <w:pStyle w:val="21A46CE77F6840FD812D47DA0B74A044"/>
          </w:pPr>
          <w:r w:rsidRPr="00EF1D97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dern Love Caps">
    <w:altName w:val="Modern Love Caps"/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E0"/>
    <w:rsid w:val="00124AB4"/>
    <w:rsid w:val="001A2E05"/>
    <w:rsid w:val="00267BDF"/>
    <w:rsid w:val="003D1A7A"/>
    <w:rsid w:val="00876CBA"/>
    <w:rsid w:val="008C6DFD"/>
    <w:rsid w:val="008D49A4"/>
    <w:rsid w:val="00C344AA"/>
    <w:rsid w:val="00C618A7"/>
    <w:rsid w:val="00F26FC3"/>
    <w:rsid w:val="00F5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52DE0"/>
    <w:rPr>
      <w:color w:val="808080"/>
    </w:rPr>
  </w:style>
  <w:style w:type="paragraph" w:customStyle="1" w:styleId="21A46CE77F6840FD812D47DA0B74A044">
    <w:name w:val="21A46CE77F6840FD812D47DA0B74A044"/>
    <w:rsid w:val="00F52D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17C0B-16DB-4849-BA9D-B1379AA2E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_Arbeitsblätter</Template>
  <TotalTime>0</TotalTime>
  <Pages>6</Pages>
  <Words>627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 Kaiser</dc:creator>
  <cp:keywords/>
  <dc:description/>
  <cp:lastModifiedBy>DS-Terminal</cp:lastModifiedBy>
  <cp:revision>45</cp:revision>
  <cp:lastPrinted>2019-02-05T21:17:00Z</cp:lastPrinted>
  <dcterms:created xsi:type="dcterms:W3CDTF">2022-02-15T13:24:00Z</dcterms:created>
  <dcterms:modified xsi:type="dcterms:W3CDTF">2022-03-11T09:54:00Z</dcterms:modified>
</cp:coreProperties>
</file>